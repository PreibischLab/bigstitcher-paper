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A46D4" w14:textId="2DA3B347" w:rsidR="00703E7A" w:rsidRPr="00BC7A30" w:rsidRDefault="009B70E1" w:rsidP="00703E7A">
      <w:pPr>
        <w:jc w:val="both"/>
        <w:rPr>
          <w:rFonts w:ascii="Arial" w:hAnsi="Arial" w:cs="Arial"/>
          <w:b/>
          <w:sz w:val="20"/>
          <w:szCs w:val="20"/>
          <w:lang w:val="de-DE"/>
        </w:rPr>
      </w:pPr>
      <w:r w:rsidRPr="00C404B5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0" wp14:anchorId="7C21696E" wp14:editId="1D1B4234">
                <wp:simplePos x="0" y="0"/>
                <wp:positionH relativeFrom="leftMargin">
                  <wp:posOffset>718185</wp:posOffset>
                </wp:positionH>
                <wp:positionV relativeFrom="topMargin">
                  <wp:posOffset>1729740</wp:posOffset>
                </wp:positionV>
                <wp:extent cx="2400300" cy="131445"/>
                <wp:effectExtent l="0" t="0" r="0" b="8255"/>
                <wp:wrapSquare wrapText="bothSides"/>
                <wp:docPr id="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32A9E" w14:textId="77777777" w:rsidR="009B70E1" w:rsidRPr="00907A1B" w:rsidRDefault="009B70E1" w:rsidP="009B70E1">
                            <w:pPr>
                              <w:pStyle w:val="EinfAbs"/>
                              <w:rPr>
                                <w:rFonts w:ascii="HelveticaNeue-Roman" w:eastAsia="Times New Roman" w:hAnsi="HelveticaNeue-Roman" w:cs="HelveticaNeue-Roman"/>
                                <w:sz w:val="10"/>
                                <w:szCs w:val="10"/>
                              </w:rPr>
                            </w:pPr>
                            <w:r w:rsidRPr="00632A90">
                              <w:rPr>
                                <w:rFonts w:ascii="Arial" w:hAnsi="Arial"/>
                                <w:b/>
                                <w:color w:val="auto"/>
                                <w:sz w:val="15"/>
                                <w:szCs w:val="15"/>
                              </w:rPr>
                              <w:t>MDC</w:t>
                            </w:r>
                            <w:r w:rsidRPr="00632A90">
                              <w:rPr>
                                <w:rFonts w:ascii="Arial" w:hAnsi="Arial"/>
                                <w:color w:val="auto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650CC6">
                              <w:rPr>
                                <w:rFonts w:ascii="HelveticaNeue-Roman" w:eastAsia="Times New Roman" w:hAnsi="HelveticaNeue-Roman" w:cs="HelveticaNeue-Roman"/>
                                <w:color w:val="004378"/>
                                <w:sz w:val="10"/>
                                <w:szCs w:val="10"/>
                              </w:rPr>
                              <w:t>•</w:t>
                            </w:r>
                            <w:r w:rsidRPr="00632A90">
                              <w:rPr>
                                <w:rFonts w:ascii="Arial" w:hAnsi="Arial"/>
                                <w:color w:val="auto"/>
                                <w:sz w:val="15"/>
                                <w:szCs w:val="15"/>
                              </w:rPr>
                              <w:t xml:space="preserve"> Robert-Rössle-Straße 10</w:t>
                            </w:r>
                            <w:r w:rsidRPr="00650CC6">
                              <w:rPr>
                                <w:rFonts w:ascii="Arial" w:hAnsi="Arial"/>
                                <w:color w:val="004378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650CC6">
                              <w:rPr>
                                <w:rFonts w:ascii="HelveticaNeue-Roman" w:eastAsia="Times New Roman" w:hAnsi="HelveticaNeue-Roman" w:cs="HelveticaNeue-Roman"/>
                                <w:color w:val="004378"/>
                                <w:sz w:val="10"/>
                                <w:szCs w:val="10"/>
                              </w:rPr>
                              <w:t>•</w:t>
                            </w:r>
                            <w:r w:rsidRPr="00632A90">
                              <w:rPr>
                                <w:rFonts w:ascii="Arial" w:hAnsi="Arial"/>
                                <w:color w:val="auto"/>
                                <w:sz w:val="15"/>
                                <w:szCs w:val="15"/>
                              </w:rPr>
                              <w:t xml:space="preserve"> 13125 Berlin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1696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56.55pt;margin-top:136.2pt;width:189pt;height:10.35pt;z-index:25166438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" o:allowoverlap="f" filled="f" stroked="f">
                <v:textbox style="mso-fit-shape-to-text:t" inset=".mm,0,0,0">
                  <w:txbxContent>
                    <w:p w14:paraId="1EE32A9E" w14:textId="77777777" w:rsidR="009B70E1" w:rsidRPr="00907A1B" w:rsidRDefault="009B70E1" w:rsidP="009B70E1">
                      <w:pPr>
                        <w:pStyle w:val="EinfAbs"/>
                        <w:rPr>
                          <w:rFonts w:ascii="HelveticaNeue-Roman" w:eastAsia="Times New Roman" w:hAnsi="HelveticaNeue-Roman" w:cs="HelveticaNeue-Roman"/>
                          <w:sz w:val="10"/>
                          <w:szCs w:val="10"/>
                        </w:rPr>
                      </w:pPr>
                      <w:r w:rsidRPr="00632A90">
                        <w:rPr>
                          <w:rFonts w:ascii="Arial" w:hAnsi="Arial"/>
                          <w:b/>
                          <w:color w:val="auto"/>
                          <w:sz w:val="15"/>
                          <w:szCs w:val="15"/>
                        </w:rPr>
                        <w:t>MDC</w:t>
                      </w:r>
                      <w:r w:rsidRPr="00632A90">
                        <w:rPr>
                          <w:rFonts w:ascii="Arial" w:hAnsi="Arial"/>
                          <w:color w:val="auto"/>
                          <w:sz w:val="15"/>
                          <w:szCs w:val="15"/>
                        </w:rPr>
                        <w:t xml:space="preserve"> </w:t>
                      </w:r>
                      <w:r w:rsidRPr="00650CC6">
                        <w:rPr>
                          <w:rFonts w:ascii="HelveticaNeue-Roman" w:eastAsia="Times New Roman" w:hAnsi="HelveticaNeue-Roman" w:cs="HelveticaNeue-Roman"/>
                          <w:color w:val="004378"/>
                          <w:sz w:val="10"/>
                          <w:szCs w:val="10"/>
                        </w:rPr>
                        <w:t>•</w:t>
                      </w:r>
                      <w:r w:rsidRPr="00632A90">
                        <w:rPr>
                          <w:rFonts w:ascii="Arial" w:hAnsi="Arial"/>
                          <w:color w:val="auto"/>
                          <w:sz w:val="15"/>
                          <w:szCs w:val="15"/>
                        </w:rPr>
                        <w:t xml:space="preserve"> Robert-Rössle-Straße 10</w:t>
                      </w:r>
                      <w:r w:rsidRPr="00650CC6">
                        <w:rPr>
                          <w:rFonts w:ascii="Arial" w:hAnsi="Arial"/>
                          <w:color w:val="004378"/>
                          <w:sz w:val="15"/>
                          <w:szCs w:val="15"/>
                        </w:rPr>
                        <w:t xml:space="preserve"> </w:t>
                      </w:r>
                      <w:r w:rsidRPr="00650CC6">
                        <w:rPr>
                          <w:rFonts w:ascii="HelveticaNeue-Roman" w:eastAsia="Times New Roman" w:hAnsi="HelveticaNeue-Roman" w:cs="HelveticaNeue-Roman"/>
                          <w:color w:val="004378"/>
                          <w:sz w:val="10"/>
                          <w:szCs w:val="10"/>
                        </w:rPr>
                        <w:t>•</w:t>
                      </w:r>
                      <w:r w:rsidRPr="00632A90">
                        <w:rPr>
                          <w:rFonts w:ascii="Arial" w:hAnsi="Arial"/>
                          <w:color w:val="auto"/>
                          <w:sz w:val="15"/>
                          <w:szCs w:val="15"/>
                        </w:rPr>
                        <w:t xml:space="preserve"> 13125 Berlin</w:t>
                      </w: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5E1E28" w:rsidRPr="00C404B5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0" wp14:anchorId="26833EFE" wp14:editId="6672AE46">
                <wp:simplePos x="0" y="0"/>
                <wp:positionH relativeFrom="leftMargin">
                  <wp:posOffset>5080635</wp:posOffset>
                </wp:positionH>
                <wp:positionV relativeFrom="topMargin">
                  <wp:posOffset>1690370</wp:posOffset>
                </wp:positionV>
                <wp:extent cx="2082800" cy="20193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317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90D03" w14:textId="77777777" w:rsidR="005E1E28" w:rsidRPr="00703AFB" w:rsidRDefault="005E1E28" w:rsidP="005E1E28">
                            <w:pPr>
                              <w:tabs>
                                <w:tab w:val="left" w:pos="851"/>
                              </w:tabs>
                              <w:ind w:left="284" w:hanging="284"/>
                              <w:rPr>
                                <w:rFonts w:ascii="Arial" w:hAnsi="Arial" w:cs="Arial"/>
                                <w:b/>
                                <w:color w:val="00437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4378"/>
                                <w:sz w:val="18"/>
                                <w:szCs w:val="18"/>
                              </w:rPr>
                              <w:t>Dr. Stephan Preibisch</w:t>
                            </w:r>
                          </w:p>
                          <w:p w14:paraId="4BA4F7B1" w14:textId="77777777" w:rsidR="005E1E28" w:rsidRDefault="005E1E28" w:rsidP="005E1E28">
                            <w:pPr>
                              <w:tabs>
                                <w:tab w:val="left" w:pos="851"/>
                              </w:tabs>
                              <w:ind w:left="284" w:hanging="284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Berlin Institute for Medical</w:t>
                            </w:r>
                          </w:p>
                          <w:p w14:paraId="12BF25B5" w14:textId="77777777" w:rsidR="005E1E28" w:rsidRPr="00703AFB" w:rsidRDefault="005E1E28" w:rsidP="005E1E28">
                            <w:pPr>
                              <w:tabs>
                                <w:tab w:val="left" w:pos="851"/>
                              </w:tabs>
                              <w:ind w:left="284" w:hanging="284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Systems Biology (BIMSB)</w:t>
                            </w:r>
                          </w:p>
                          <w:p w14:paraId="558EC2B9" w14:textId="77777777" w:rsidR="005E1E28" w:rsidRDefault="005E1E28" w:rsidP="005E1E28">
                            <w:pPr>
                              <w:tabs>
                                <w:tab w:val="left" w:pos="851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>Robert-Rössle-Straße 10</w:t>
                            </w:r>
                          </w:p>
                          <w:p w14:paraId="60D10FE4" w14:textId="77777777" w:rsidR="005E1E28" w:rsidRDefault="005E1E28" w:rsidP="005E1E28">
                            <w:pPr>
                              <w:tabs>
                                <w:tab w:val="left" w:pos="851"/>
                              </w:tabs>
                              <w:ind w:left="284" w:hanging="284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>13125 Berlin</w:t>
                            </w:r>
                          </w:p>
                          <w:p w14:paraId="07015F25" w14:textId="77777777" w:rsidR="005E1E28" w:rsidRDefault="005E1E28" w:rsidP="00D769C6">
                            <w:pPr>
                              <w:tabs>
                                <w:tab w:val="left" w:pos="851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>Tel.: +49 (0)30 9406-1786</w:t>
                            </w:r>
                          </w:p>
                          <w:p w14:paraId="5AABC48A" w14:textId="77777777" w:rsidR="005E1E28" w:rsidRPr="00703AFB" w:rsidRDefault="005E1E28" w:rsidP="005E1E28">
                            <w:pPr>
                              <w:tabs>
                                <w:tab w:val="left" w:pos="851"/>
                              </w:tabs>
                              <w:ind w:left="284" w:hanging="284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A9FC185" w14:textId="77777777" w:rsidR="005E1E28" w:rsidRPr="00703AFB" w:rsidRDefault="005E1E28" w:rsidP="005E1E28">
                            <w:pPr>
                              <w:tabs>
                                <w:tab w:val="left" w:pos="851"/>
                              </w:tabs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stephan.preibisch</w:t>
                            </w:r>
                            <w:r w:rsidRPr="00703AF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@mdc-berlin.de</w:t>
                            </w:r>
                          </w:p>
                          <w:p w14:paraId="2DCFC78F" w14:textId="10990DA8" w:rsidR="005E1E28" w:rsidRPr="00703AFB" w:rsidRDefault="005E1E28" w:rsidP="005E1E28">
                            <w:pPr>
                              <w:tabs>
                                <w:tab w:val="left" w:pos="851"/>
                              </w:tabs>
                              <w:rPr>
                                <w:rFonts w:ascii="Arial" w:hAnsi="Arial" w:cs="Arial"/>
                                <w:b/>
                                <w:color w:val="004378"/>
                                <w:sz w:val="18"/>
                                <w:szCs w:val="18"/>
                              </w:rPr>
                            </w:pPr>
                            <w:r w:rsidRPr="00703AFB">
                              <w:rPr>
                                <w:rFonts w:ascii="Arial" w:hAnsi="Arial" w:cs="Arial"/>
                                <w:b/>
                                <w:color w:val="004378"/>
                                <w:sz w:val="18"/>
                                <w:szCs w:val="18"/>
                              </w:rPr>
                              <w:t>www.</w:t>
                            </w:r>
                            <w:r w:rsidR="00D53096">
                              <w:rPr>
                                <w:rFonts w:ascii="Arial" w:hAnsi="Arial" w:cs="Arial"/>
                                <w:b/>
                                <w:color w:val="004378"/>
                                <w:sz w:val="18"/>
                                <w:szCs w:val="18"/>
                              </w:rPr>
                              <w:t>preibischlab.mdc-berlin.de</w:t>
                            </w:r>
                          </w:p>
                          <w:p w14:paraId="64709E77" w14:textId="77777777" w:rsidR="005E1E28" w:rsidRPr="004F1962" w:rsidRDefault="005E1E28" w:rsidP="005E1E28">
                            <w:pPr>
                              <w:tabs>
                                <w:tab w:val="left" w:pos="851"/>
                              </w:tabs>
                              <w:rPr>
                                <w:rFonts w:ascii="Arial" w:hAnsi="Arial" w:cs="Arial"/>
                                <w:b/>
                                <w:color w:val="004378"/>
                                <w:sz w:val="18"/>
                                <w:szCs w:val="18"/>
                              </w:rPr>
                            </w:pPr>
                          </w:p>
                          <w:p w14:paraId="4F7C354A" w14:textId="204CD62B" w:rsidR="005E1E28" w:rsidRPr="00745AEC" w:rsidRDefault="005E1E28" w:rsidP="005E1E2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>1</w:t>
                            </w:r>
                            <w:r w:rsidR="00D769C6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>8</w:t>
                            </w:r>
                            <w:r w:rsidRPr="00B770D2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perscript"/>
                                <w:lang w:val="de-DE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 xml:space="preserve"> June 2018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33EFE" id="Rectangle 2" o:spid="_x0000_s1027" style="position:absolute;left:0;text-align:left;margin-left:400.05pt;margin-top:133.1pt;width:164pt;height:159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" o:allowoverlap="f" filled="f" stroked="f">
                <v:textbox inset="1pt,0,1pt,0">
                  <w:txbxContent>
                    <w:p w14:paraId="14E90D03" w14:textId="77777777" w:rsidR="005E1E28" w:rsidRPr="00703AFB" w:rsidRDefault="005E1E28" w:rsidP="005E1E28">
                      <w:pPr>
                        <w:tabs>
                          <w:tab w:val="left" w:pos="851"/>
                        </w:tabs>
                        <w:ind w:left="284" w:hanging="284"/>
                        <w:rPr>
                          <w:rFonts w:ascii="Arial" w:hAnsi="Arial" w:cs="Arial"/>
                          <w:b/>
                          <w:color w:val="004378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4378"/>
                          <w:sz w:val="18"/>
                          <w:szCs w:val="18"/>
                        </w:rPr>
                        <w:t>Dr. Stephan Preibisch</w:t>
                      </w:r>
                    </w:p>
                    <w:p w14:paraId="4BA4F7B1" w14:textId="77777777" w:rsidR="005E1E28" w:rsidRDefault="005E1E28" w:rsidP="005E1E28">
                      <w:pPr>
                        <w:tabs>
                          <w:tab w:val="left" w:pos="851"/>
                        </w:tabs>
                        <w:ind w:left="284" w:hanging="284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Berlin Institute for Medical</w:t>
                      </w:r>
                    </w:p>
                    <w:p w14:paraId="12BF25B5" w14:textId="77777777" w:rsidR="005E1E28" w:rsidRPr="00703AFB" w:rsidRDefault="005E1E28" w:rsidP="005E1E28">
                      <w:pPr>
                        <w:tabs>
                          <w:tab w:val="left" w:pos="851"/>
                        </w:tabs>
                        <w:ind w:left="284" w:hanging="284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Systems Biology (BIMSB)</w:t>
                      </w:r>
                    </w:p>
                    <w:p w14:paraId="558EC2B9" w14:textId="77777777" w:rsidR="005E1E28" w:rsidRDefault="005E1E28" w:rsidP="005E1E28">
                      <w:pPr>
                        <w:tabs>
                          <w:tab w:val="left" w:pos="851"/>
                        </w:tabs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>Robert-Rössle-Straße 10</w:t>
                      </w:r>
                    </w:p>
                    <w:p w14:paraId="60D10FE4" w14:textId="77777777" w:rsidR="005E1E28" w:rsidRDefault="005E1E28" w:rsidP="005E1E28">
                      <w:pPr>
                        <w:tabs>
                          <w:tab w:val="left" w:pos="851"/>
                        </w:tabs>
                        <w:ind w:left="284" w:hanging="284"/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>13125 Berlin</w:t>
                      </w:r>
                    </w:p>
                    <w:p w14:paraId="07015F25" w14:textId="77777777" w:rsidR="005E1E28" w:rsidRDefault="005E1E28" w:rsidP="00D769C6">
                      <w:pPr>
                        <w:tabs>
                          <w:tab w:val="left" w:pos="851"/>
                        </w:tabs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>Tel.: +49 (0)30 9406-1786</w:t>
                      </w:r>
                    </w:p>
                    <w:p w14:paraId="5AABC48A" w14:textId="77777777" w:rsidR="005E1E28" w:rsidRPr="00703AFB" w:rsidRDefault="005E1E28" w:rsidP="005E1E28">
                      <w:pPr>
                        <w:tabs>
                          <w:tab w:val="left" w:pos="851"/>
                        </w:tabs>
                        <w:ind w:left="284" w:hanging="284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A9FC185" w14:textId="77777777" w:rsidR="005E1E28" w:rsidRPr="00703AFB" w:rsidRDefault="005E1E28" w:rsidP="005E1E28">
                      <w:pPr>
                        <w:tabs>
                          <w:tab w:val="left" w:pos="851"/>
                        </w:tabs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stephan.preibisch</w:t>
                      </w:r>
                      <w:r w:rsidRPr="00703AFB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@mdc-berlin.de</w:t>
                      </w:r>
                    </w:p>
                    <w:p w14:paraId="2DCFC78F" w14:textId="10990DA8" w:rsidR="005E1E28" w:rsidRPr="00703AFB" w:rsidRDefault="005E1E28" w:rsidP="005E1E28">
                      <w:pPr>
                        <w:tabs>
                          <w:tab w:val="left" w:pos="851"/>
                        </w:tabs>
                        <w:rPr>
                          <w:rFonts w:ascii="Arial" w:hAnsi="Arial" w:cs="Arial"/>
                          <w:b/>
                          <w:color w:val="004378"/>
                          <w:sz w:val="18"/>
                          <w:szCs w:val="18"/>
                        </w:rPr>
                      </w:pPr>
                      <w:r w:rsidRPr="00703AFB">
                        <w:rPr>
                          <w:rFonts w:ascii="Arial" w:hAnsi="Arial" w:cs="Arial"/>
                          <w:b/>
                          <w:color w:val="004378"/>
                          <w:sz w:val="18"/>
                          <w:szCs w:val="18"/>
                        </w:rPr>
                        <w:t>www.</w:t>
                      </w:r>
                      <w:r w:rsidR="00D53096">
                        <w:rPr>
                          <w:rFonts w:ascii="Arial" w:hAnsi="Arial" w:cs="Arial"/>
                          <w:b/>
                          <w:color w:val="004378"/>
                          <w:sz w:val="18"/>
                          <w:szCs w:val="18"/>
                        </w:rPr>
                        <w:t>preibischlab.mdc-berlin.de</w:t>
                      </w:r>
                    </w:p>
                    <w:p w14:paraId="64709E77" w14:textId="77777777" w:rsidR="005E1E28" w:rsidRPr="004F1962" w:rsidRDefault="005E1E28" w:rsidP="005E1E28">
                      <w:pPr>
                        <w:tabs>
                          <w:tab w:val="left" w:pos="851"/>
                        </w:tabs>
                        <w:rPr>
                          <w:rFonts w:ascii="Arial" w:hAnsi="Arial" w:cs="Arial"/>
                          <w:b/>
                          <w:color w:val="004378"/>
                          <w:sz w:val="18"/>
                          <w:szCs w:val="18"/>
                        </w:rPr>
                      </w:pPr>
                    </w:p>
                    <w:p w14:paraId="4F7C354A" w14:textId="204CD62B" w:rsidR="005E1E28" w:rsidRPr="00745AEC" w:rsidRDefault="005E1E28" w:rsidP="005E1E28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>1</w:t>
                      </w:r>
                      <w:r w:rsidR="00D769C6"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>8</w:t>
                      </w:r>
                      <w:r w:rsidRPr="00B770D2">
                        <w:rPr>
                          <w:rFonts w:ascii="Arial" w:hAnsi="Arial" w:cs="Arial"/>
                          <w:sz w:val="18"/>
                          <w:szCs w:val="18"/>
                          <w:vertAlign w:val="superscript"/>
                          <w:lang w:val="de-DE"/>
                        </w:rPr>
                        <w:t>th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 xml:space="preserve"> June 2018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  <w:r w:rsidR="005E1E28">
        <w:rPr>
          <w:rFonts w:ascii="Arial" w:hAnsi="Arial" w:cs="Arial"/>
          <w:b/>
          <w:sz w:val="20"/>
          <w:szCs w:val="20"/>
          <w:lang w:val="de-DE"/>
        </w:rPr>
        <w:t xml:space="preserve">Nature </w:t>
      </w:r>
      <w:proofErr w:type="spellStart"/>
      <w:r w:rsidR="005E1E28">
        <w:rPr>
          <w:rFonts w:ascii="Arial" w:hAnsi="Arial" w:cs="Arial"/>
          <w:b/>
          <w:sz w:val="20"/>
          <w:szCs w:val="20"/>
          <w:lang w:val="de-DE"/>
        </w:rPr>
        <w:t>Methods</w:t>
      </w:r>
      <w:proofErr w:type="spellEnd"/>
    </w:p>
    <w:p w14:paraId="7D7C0BBA" w14:textId="77777777" w:rsidR="00703E7A" w:rsidRDefault="00703E7A" w:rsidP="00D22410">
      <w:pPr>
        <w:jc w:val="both"/>
        <w:rPr>
          <w:rFonts w:ascii="Arial" w:hAnsi="Arial" w:cs="Arial"/>
          <w:sz w:val="20"/>
          <w:szCs w:val="20"/>
          <w:lang w:val="de-DE"/>
        </w:rPr>
      </w:pPr>
    </w:p>
    <w:p w14:paraId="714A1262" w14:textId="77777777" w:rsidR="009B70E1" w:rsidRDefault="009B70E1" w:rsidP="00D22410">
      <w:pPr>
        <w:jc w:val="both"/>
        <w:rPr>
          <w:rFonts w:ascii="Arial" w:hAnsi="Arial" w:cs="Arial"/>
          <w:sz w:val="20"/>
          <w:szCs w:val="20"/>
          <w:lang w:val="de-DE"/>
        </w:rPr>
      </w:pPr>
      <w:proofErr w:type="spellStart"/>
      <w:r w:rsidRPr="009B70E1">
        <w:rPr>
          <w:rFonts w:ascii="Arial" w:hAnsi="Arial" w:cs="Arial"/>
          <w:sz w:val="20"/>
          <w:szCs w:val="20"/>
          <w:lang w:val="de-DE"/>
        </w:rPr>
        <w:t>One</w:t>
      </w:r>
      <w:proofErr w:type="spellEnd"/>
      <w:r w:rsidRPr="009B70E1">
        <w:rPr>
          <w:rFonts w:ascii="Arial" w:hAnsi="Arial" w:cs="Arial"/>
          <w:sz w:val="20"/>
          <w:szCs w:val="20"/>
          <w:lang w:val="de-DE"/>
        </w:rPr>
        <w:t xml:space="preserve"> New York Plaza Suite 4500</w:t>
      </w:r>
    </w:p>
    <w:p w14:paraId="344522F6" w14:textId="505694F1" w:rsidR="009B70E1" w:rsidRPr="009B70E1" w:rsidRDefault="009B70E1" w:rsidP="009B70E1">
      <w:pPr>
        <w:jc w:val="both"/>
        <w:rPr>
          <w:rFonts w:ascii="Arial" w:hAnsi="Arial" w:cs="Arial"/>
          <w:sz w:val="20"/>
          <w:szCs w:val="20"/>
        </w:rPr>
      </w:pPr>
      <w:r w:rsidRPr="009B70E1">
        <w:rPr>
          <w:rFonts w:ascii="Arial" w:hAnsi="Arial" w:cs="Arial"/>
          <w:sz w:val="20"/>
          <w:szCs w:val="20"/>
        </w:rPr>
        <w:t>New York, NY 10004</w:t>
      </w:r>
    </w:p>
    <w:p w14:paraId="21180640" w14:textId="2D1EB595" w:rsidR="00A47F4A" w:rsidRPr="00A47F4A" w:rsidRDefault="009B70E1" w:rsidP="00D22410">
      <w:pPr>
        <w:jc w:val="both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USA</w:t>
      </w:r>
    </w:p>
    <w:p w14:paraId="0D5C19C7" w14:textId="77777777" w:rsidR="00A47F4A" w:rsidRPr="009B70E1" w:rsidRDefault="00A47F4A" w:rsidP="00D22410">
      <w:pPr>
        <w:jc w:val="both"/>
        <w:rPr>
          <w:rFonts w:ascii="Arial" w:hAnsi="Arial" w:cs="Arial"/>
          <w:sz w:val="15"/>
          <w:szCs w:val="20"/>
          <w:lang w:val="de-DE"/>
        </w:rPr>
      </w:pPr>
    </w:p>
    <w:p w14:paraId="469BEDA4" w14:textId="66611887" w:rsidR="00BC7A30" w:rsidRPr="009B70E1" w:rsidRDefault="00AC0E94" w:rsidP="00AC0E94">
      <w:pPr>
        <w:tabs>
          <w:tab w:val="left" w:pos="8242"/>
        </w:tabs>
        <w:jc w:val="both"/>
        <w:rPr>
          <w:rFonts w:ascii="Arial" w:hAnsi="Arial" w:cs="Arial"/>
          <w:b/>
          <w:sz w:val="15"/>
          <w:szCs w:val="20"/>
        </w:rPr>
      </w:pPr>
      <w:r w:rsidRPr="009B70E1">
        <w:rPr>
          <w:rFonts w:ascii="Arial" w:hAnsi="Arial" w:cs="Arial"/>
          <w:b/>
          <w:sz w:val="15"/>
          <w:szCs w:val="20"/>
        </w:rPr>
        <w:tab/>
      </w:r>
    </w:p>
    <w:p w14:paraId="4ACC8168" w14:textId="0E28DA97" w:rsidR="00B55338" w:rsidRDefault="00AC0E94" w:rsidP="009B70E1">
      <w:pPr>
        <w:tabs>
          <w:tab w:val="left" w:pos="7323"/>
          <w:tab w:val="left" w:pos="7369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708849A" w14:textId="29E6399B" w:rsidR="00D40E0A" w:rsidRPr="00B84F52" w:rsidRDefault="00B84F52" w:rsidP="00D40E0A">
      <w:pPr>
        <w:jc w:val="both"/>
        <w:rPr>
          <w:rFonts w:ascii="Arial" w:hAnsi="Arial" w:cs="Arial"/>
          <w:sz w:val="20"/>
          <w:szCs w:val="20"/>
          <w:lang w:val="de-DE"/>
        </w:rPr>
      </w:pPr>
      <w:r w:rsidRPr="00B84F52">
        <w:rPr>
          <w:rFonts w:ascii="Arial" w:hAnsi="Arial" w:cs="Arial"/>
          <w:sz w:val="20"/>
          <w:szCs w:val="20"/>
        </w:rPr>
        <w:t xml:space="preserve">Dear </w:t>
      </w:r>
      <w:r w:rsidR="005E1E28">
        <w:rPr>
          <w:rFonts w:ascii="Arial" w:hAnsi="Arial" w:cs="Arial"/>
          <w:sz w:val="20"/>
          <w:szCs w:val="20"/>
        </w:rPr>
        <w:t xml:space="preserve">Dr. </w:t>
      </w:r>
      <w:proofErr w:type="spellStart"/>
      <w:r w:rsidR="005E1E28">
        <w:rPr>
          <w:rFonts w:ascii="Arial" w:hAnsi="Arial" w:cs="Arial"/>
          <w:sz w:val="20"/>
          <w:szCs w:val="20"/>
        </w:rPr>
        <w:t>Strack</w:t>
      </w:r>
      <w:proofErr w:type="spellEnd"/>
      <w:r w:rsidRPr="00B84F52">
        <w:rPr>
          <w:rFonts w:ascii="Arial" w:hAnsi="Arial" w:cs="Arial"/>
          <w:sz w:val="20"/>
          <w:szCs w:val="20"/>
        </w:rPr>
        <w:t>,</w:t>
      </w:r>
    </w:p>
    <w:p w14:paraId="2E596B0F" w14:textId="77777777" w:rsidR="00147437" w:rsidRPr="009B70E1" w:rsidRDefault="00147437" w:rsidP="00D40E0A">
      <w:pPr>
        <w:jc w:val="both"/>
        <w:rPr>
          <w:rFonts w:ascii="Arial" w:hAnsi="Arial" w:cs="Arial"/>
          <w:sz w:val="20"/>
          <w:szCs w:val="20"/>
        </w:rPr>
      </w:pPr>
    </w:p>
    <w:p w14:paraId="0223898D" w14:textId="555F179E" w:rsidR="005E1E28" w:rsidRPr="009B70E1" w:rsidRDefault="005E1E28" w:rsidP="00D53096">
      <w:pPr>
        <w:pStyle w:val="Normal1"/>
        <w:spacing w:after="80"/>
        <w:jc w:val="both"/>
        <w:rPr>
          <w:b/>
          <w:bCs/>
          <w:i/>
          <w:sz w:val="20"/>
          <w:szCs w:val="20"/>
        </w:rPr>
      </w:pPr>
      <w:r w:rsidRPr="009B70E1">
        <w:rPr>
          <w:sz w:val="20"/>
          <w:szCs w:val="20"/>
        </w:rPr>
        <w:t xml:space="preserve">Following </w:t>
      </w:r>
      <w:r w:rsidR="00D53096">
        <w:rPr>
          <w:sz w:val="20"/>
          <w:szCs w:val="20"/>
        </w:rPr>
        <w:t>y</w:t>
      </w:r>
      <w:r w:rsidRPr="009B70E1">
        <w:rPr>
          <w:sz w:val="20"/>
          <w:szCs w:val="20"/>
        </w:rPr>
        <w:t xml:space="preserve">our kind invitation via Twitter, we are submitting our manuscript </w:t>
      </w:r>
      <w:r w:rsidRPr="009B70E1">
        <w:rPr>
          <w:i/>
          <w:sz w:val="20"/>
          <w:szCs w:val="20"/>
        </w:rPr>
        <w:t>“</w:t>
      </w:r>
      <w:r w:rsidRPr="009B70E1">
        <w:rPr>
          <w:bCs/>
          <w:i/>
          <w:sz w:val="20"/>
          <w:szCs w:val="20"/>
        </w:rPr>
        <w:t xml:space="preserve">BigStitcher: </w:t>
      </w:r>
      <w:proofErr w:type="spellStart"/>
      <w:r w:rsidRPr="009B70E1">
        <w:rPr>
          <w:bCs/>
          <w:i/>
          <w:sz w:val="20"/>
          <w:szCs w:val="20"/>
          <w:lang w:val="de-DE"/>
        </w:rPr>
        <w:t>Reconstructing</w:t>
      </w:r>
      <w:proofErr w:type="spellEnd"/>
      <w:r w:rsidRPr="009B70E1">
        <w:rPr>
          <w:bCs/>
          <w:i/>
          <w:sz w:val="20"/>
          <w:szCs w:val="20"/>
          <w:lang w:val="de-DE"/>
        </w:rPr>
        <w:t xml:space="preserve"> high-resolution </w:t>
      </w:r>
      <w:proofErr w:type="spellStart"/>
      <w:r w:rsidRPr="009B70E1">
        <w:rPr>
          <w:bCs/>
          <w:i/>
          <w:sz w:val="20"/>
          <w:szCs w:val="20"/>
          <w:lang w:val="de-DE"/>
        </w:rPr>
        <w:t>image</w:t>
      </w:r>
      <w:proofErr w:type="spellEnd"/>
      <w:r w:rsidRPr="009B70E1">
        <w:rPr>
          <w:bCs/>
          <w:i/>
          <w:sz w:val="20"/>
          <w:szCs w:val="20"/>
          <w:lang w:val="de-DE"/>
        </w:rPr>
        <w:t xml:space="preserve"> </w:t>
      </w:r>
      <w:proofErr w:type="spellStart"/>
      <w:r w:rsidRPr="009B70E1">
        <w:rPr>
          <w:bCs/>
          <w:i/>
          <w:sz w:val="20"/>
          <w:szCs w:val="20"/>
          <w:lang w:val="de-DE"/>
        </w:rPr>
        <w:t>datasets</w:t>
      </w:r>
      <w:proofErr w:type="spellEnd"/>
      <w:r w:rsidRPr="009B70E1">
        <w:rPr>
          <w:bCs/>
          <w:i/>
          <w:sz w:val="20"/>
          <w:szCs w:val="20"/>
          <w:lang w:val="de-DE"/>
        </w:rPr>
        <w:t xml:space="preserve"> </w:t>
      </w:r>
      <w:proofErr w:type="spellStart"/>
      <w:r w:rsidRPr="009B70E1">
        <w:rPr>
          <w:bCs/>
          <w:i/>
          <w:sz w:val="20"/>
          <w:szCs w:val="20"/>
          <w:lang w:val="de-DE"/>
        </w:rPr>
        <w:t>of</w:t>
      </w:r>
      <w:proofErr w:type="spellEnd"/>
      <w:r w:rsidRPr="009B70E1">
        <w:rPr>
          <w:bCs/>
          <w:i/>
          <w:sz w:val="20"/>
          <w:szCs w:val="20"/>
          <w:lang w:val="de-DE"/>
        </w:rPr>
        <w:t xml:space="preserve"> </w:t>
      </w:r>
      <w:proofErr w:type="spellStart"/>
      <w:r w:rsidRPr="009B70E1">
        <w:rPr>
          <w:bCs/>
          <w:i/>
          <w:sz w:val="20"/>
          <w:szCs w:val="20"/>
          <w:lang w:val="de-DE"/>
        </w:rPr>
        <w:t>cleared</w:t>
      </w:r>
      <w:proofErr w:type="spellEnd"/>
      <w:r w:rsidRPr="009B70E1">
        <w:rPr>
          <w:bCs/>
          <w:i/>
          <w:sz w:val="20"/>
          <w:szCs w:val="20"/>
          <w:lang w:val="de-DE"/>
        </w:rPr>
        <w:t xml:space="preserve"> </w:t>
      </w:r>
      <w:proofErr w:type="spellStart"/>
      <w:r w:rsidRPr="009B70E1">
        <w:rPr>
          <w:bCs/>
          <w:i/>
          <w:sz w:val="20"/>
          <w:szCs w:val="20"/>
          <w:lang w:val="de-DE"/>
        </w:rPr>
        <w:t>and</w:t>
      </w:r>
      <w:proofErr w:type="spellEnd"/>
      <w:r w:rsidRPr="009B70E1">
        <w:rPr>
          <w:bCs/>
          <w:i/>
          <w:sz w:val="20"/>
          <w:szCs w:val="20"/>
          <w:lang w:val="de-DE"/>
        </w:rPr>
        <w:t xml:space="preserve"> </w:t>
      </w:r>
      <w:proofErr w:type="spellStart"/>
      <w:r w:rsidRPr="009B70E1">
        <w:rPr>
          <w:bCs/>
          <w:i/>
          <w:sz w:val="20"/>
          <w:szCs w:val="20"/>
          <w:lang w:val="de-DE"/>
        </w:rPr>
        <w:t>expanded</w:t>
      </w:r>
      <w:proofErr w:type="spellEnd"/>
      <w:r w:rsidRPr="009B70E1">
        <w:rPr>
          <w:bCs/>
          <w:i/>
          <w:sz w:val="20"/>
          <w:szCs w:val="20"/>
          <w:lang w:val="de-DE"/>
        </w:rPr>
        <w:t xml:space="preserve"> </w:t>
      </w:r>
      <w:proofErr w:type="spellStart"/>
      <w:r w:rsidRPr="009B70E1">
        <w:rPr>
          <w:bCs/>
          <w:i/>
          <w:sz w:val="20"/>
          <w:szCs w:val="20"/>
          <w:lang w:val="de-DE"/>
        </w:rPr>
        <w:t>samples</w:t>
      </w:r>
      <w:proofErr w:type="spellEnd"/>
      <w:r w:rsidRPr="009B70E1">
        <w:rPr>
          <w:i/>
          <w:sz w:val="20"/>
          <w:szCs w:val="20"/>
        </w:rPr>
        <w:t xml:space="preserve">" </w:t>
      </w:r>
      <w:r w:rsidRPr="009B70E1">
        <w:rPr>
          <w:sz w:val="20"/>
          <w:szCs w:val="20"/>
        </w:rPr>
        <w:t>as a Brief Communication</w:t>
      </w:r>
      <w:r w:rsidR="0004514D">
        <w:rPr>
          <w:sz w:val="20"/>
          <w:szCs w:val="20"/>
        </w:rPr>
        <w:t xml:space="preserve"> to Nature Methods.</w:t>
      </w:r>
    </w:p>
    <w:p w14:paraId="31D3AD3B" w14:textId="2C7EC032" w:rsidR="00B5467C" w:rsidRDefault="009B70E1" w:rsidP="00D53096">
      <w:pPr>
        <w:pStyle w:val="Normal1"/>
        <w:tabs>
          <w:tab w:val="left" w:pos="426"/>
        </w:tabs>
        <w:spacing w:after="8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5E1E28" w:rsidRPr="009B70E1">
        <w:rPr>
          <w:sz w:val="20"/>
          <w:szCs w:val="20"/>
        </w:rPr>
        <w:t xml:space="preserve">Biology generates ever larger image volumes that are able to capture details with high resolution while preserving the entire global context of the sample. Prominent examples are </w:t>
      </w:r>
      <w:r w:rsidR="005E1E28" w:rsidRPr="0076539B">
        <w:rPr>
          <w:b/>
          <w:sz w:val="20"/>
          <w:szCs w:val="20"/>
        </w:rPr>
        <w:t>clearing and expansion microscopy</w:t>
      </w:r>
      <w:r w:rsidR="005E1E28" w:rsidRPr="009B70E1">
        <w:rPr>
          <w:sz w:val="20"/>
          <w:szCs w:val="20"/>
        </w:rPr>
        <w:t>, which enable</w:t>
      </w:r>
      <w:r w:rsidR="0076539B">
        <w:rPr>
          <w:sz w:val="20"/>
          <w:szCs w:val="20"/>
        </w:rPr>
        <w:t xml:space="preserve"> to image</w:t>
      </w:r>
      <w:r w:rsidR="005E1E28" w:rsidRPr="009B70E1">
        <w:rPr>
          <w:sz w:val="20"/>
          <w:szCs w:val="20"/>
        </w:rPr>
        <w:t xml:space="preserve"> for example entire mouse brains at single cell resolution or an entire Drosophila larval nervous system with super-resolution.</w:t>
      </w:r>
      <w:r w:rsidR="003E09F4">
        <w:rPr>
          <w:sz w:val="20"/>
          <w:szCs w:val="20"/>
        </w:rPr>
        <w:t xml:space="preserve"> </w:t>
      </w:r>
      <w:r w:rsidR="005E1E28" w:rsidRPr="009B70E1">
        <w:rPr>
          <w:sz w:val="20"/>
          <w:szCs w:val="20"/>
        </w:rPr>
        <w:t xml:space="preserve">However, after rapid </w:t>
      </w:r>
      <w:r w:rsidR="0004514D">
        <w:rPr>
          <w:sz w:val="20"/>
          <w:szCs w:val="20"/>
        </w:rPr>
        <w:t xml:space="preserve">data </w:t>
      </w:r>
      <w:r w:rsidR="005E1E28" w:rsidRPr="009B70E1">
        <w:rPr>
          <w:sz w:val="20"/>
          <w:szCs w:val="20"/>
        </w:rPr>
        <w:t xml:space="preserve">acquisition using </w:t>
      </w:r>
      <w:r w:rsidR="005E1E28" w:rsidRPr="009B70E1">
        <w:rPr>
          <w:b/>
          <w:sz w:val="20"/>
          <w:szCs w:val="20"/>
        </w:rPr>
        <w:t>light-sheet microscopy</w:t>
      </w:r>
      <w:r w:rsidR="005E1E28" w:rsidRPr="009B70E1">
        <w:rPr>
          <w:sz w:val="20"/>
          <w:szCs w:val="20"/>
        </w:rPr>
        <w:t xml:space="preserve">, scientists are currently left with gigantic datasets that consist of hundreds of large three-dimensional images </w:t>
      </w:r>
      <w:r w:rsidR="00D769C6">
        <w:rPr>
          <w:sz w:val="20"/>
          <w:szCs w:val="20"/>
        </w:rPr>
        <w:t xml:space="preserve">from one sample </w:t>
      </w:r>
      <w:r w:rsidR="005E1E28" w:rsidRPr="009B70E1">
        <w:rPr>
          <w:sz w:val="20"/>
          <w:szCs w:val="20"/>
        </w:rPr>
        <w:t xml:space="preserve">that are not aligned, suffer from optical disturbances and often cannot even be opened as a whole. </w:t>
      </w:r>
      <w:r w:rsidR="005E1E28" w:rsidRPr="0076539B">
        <w:rPr>
          <w:b/>
          <w:sz w:val="20"/>
          <w:szCs w:val="20"/>
        </w:rPr>
        <w:t>C</w:t>
      </w:r>
      <w:r w:rsidR="004F4925">
        <w:rPr>
          <w:b/>
          <w:sz w:val="20"/>
          <w:szCs w:val="20"/>
        </w:rPr>
        <w:t>oherent c</w:t>
      </w:r>
      <w:r w:rsidR="005E1E28" w:rsidRPr="0076539B">
        <w:rPr>
          <w:b/>
          <w:sz w:val="20"/>
          <w:szCs w:val="20"/>
        </w:rPr>
        <w:t>oncepts, algorithms and efficient implementations to handle and reconstruct such data are missing.</w:t>
      </w:r>
      <w:r w:rsidR="005E1E28" w:rsidRPr="009B70E1">
        <w:rPr>
          <w:sz w:val="20"/>
          <w:szCs w:val="20"/>
        </w:rPr>
        <w:t xml:space="preserve"> Therefore, labs typically repurpose old or inadequate solutions that work on maximum intensity projections or </w:t>
      </w:r>
      <w:r w:rsidR="0076539B">
        <w:rPr>
          <w:sz w:val="20"/>
          <w:szCs w:val="20"/>
        </w:rPr>
        <w:t xml:space="preserve">can </w:t>
      </w:r>
      <w:r w:rsidR="005E1E28" w:rsidRPr="009B70E1">
        <w:rPr>
          <w:sz w:val="20"/>
          <w:szCs w:val="20"/>
        </w:rPr>
        <w:t>only partially reconstruct the data. BigStitcher fill</w:t>
      </w:r>
      <w:r w:rsidR="0076539B">
        <w:rPr>
          <w:sz w:val="20"/>
          <w:szCs w:val="20"/>
        </w:rPr>
        <w:t>s</w:t>
      </w:r>
      <w:r w:rsidR="005E1E28" w:rsidRPr="009B70E1">
        <w:rPr>
          <w:sz w:val="20"/>
          <w:szCs w:val="20"/>
        </w:rPr>
        <w:t xml:space="preserve"> </w:t>
      </w:r>
      <w:r w:rsidR="0076539B">
        <w:rPr>
          <w:sz w:val="20"/>
          <w:szCs w:val="20"/>
        </w:rPr>
        <w:t>this</w:t>
      </w:r>
      <w:r w:rsidR="005E1E28" w:rsidRPr="009B70E1">
        <w:rPr>
          <w:sz w:val="20"/>
          <w:szCs w:val="20"/>
        </w:rPr>
        <w:t xml:space="preserve"> essential gap </w:t>
      </w:r>
      <w:r w:rsidR="0076539B">
        <w:rPr>
          <w:sz w:val="20"/>
          <w:szCs w:val="20"/>
        </w:rPr>
        <w:t>and</w:t>
      </w:r>
      <w:r w:rsidR="005E1E28" w:rsidRPr="009B70E1">
        <w:rPr>
          <w:sz w:val="20"/>
          <w:szCs w:val="20"/>
        </w:rPr>
        <w:t xml:space="preserve"> </w:t>
      </w:r>
      <w:r w:rsidR="0076539B" w:rsidRPr="0076539B">
        <w:rPr>
          <w:b/>
          <w:sz w:val="20"/>
          <w:szCs w:val="20"/>
        </w:rPr>
        <w:t xml:space="preserve">thereby </w:t>
      </w:r>
      <w:r w:rsidR="005E1E28" w:rsidRPr="009B70E1">
        <w:rPr>
          <w:b/>
          <w:sz w:val="20"/>
          <w:szCs w:val="20"/>
        </w:rPr>
        <w:t>make</w:t>
      </w:r>
      <w:r w:rsidR="0076539B">
        <w:rPr>
          <w:b/>
          <w:sz w:val="20"/>
          <w:szCs w:val="20"/>
        </w:rPr>
        <w:t>s</w:t>
      </w:r>
      <w:r w:rsidR="005E1E28" w:rsidRPr="009B70E1">
        <w:rPr>
          <w:b/>
          <w:sz w:val="20"/>
          <w:szCs w:val="20"/>
        </w:rPr>
        <w:t xml:space="preserve"> powerful clearing and expansion microscopy datasets accessible for biological and medical research</w:t>
      </w:r>
      <w:r w:rsidR="005E1E28" w:rsidRPr="009B70E1">
        <w:rPr>
          <w:sz w:val="20"/>
          <w:szCs w:val="20"/>
        </w:rPr>
        <w:t xml:space="preserve">. We developed a plethora of new and optimized algorithms </w:t>
      </w:r>
      <w:r w:rsidR="0076539B">
        <w:rPr>
          <w:sz w:val="20"/>
          <w:szCs w:val="20"/>
        </w:rPr>
        <w:t>that</w:t>
      </w:r>
      <w:r w:rsidR="005E1E28" w:rsidRPr="009B70E1">
        <w:rPr>
          <w:sz w:val="20"/>
          <w:szCs w:val="20"/>
        </w:rPr>
        <w:t xml:space="preserve"> enable interactive handling and efficient reconstruction of multi-terabyte datasets. We illustrate the performance </w:t>
      </w:r>
      <w:r w:rsidR="00E421DF">
        <w:rPr>
          <w:sz w:val="20"/>
          <w:szCs w:val="20"/>
        </w:rPr>
        <w:t>using</w:t>
      </w:r>
      <w:r w:rsidR="005E1E28" w:rsidRPr="009B70E1">
        <w:rPr>
          <w:sz w:val="20"/>
          <w:szCs w:val="20"/>
        </w:rPr>
        <w:t xml:space="preserve"> multiple examples, benchmarks, and tests.</w:t>
      </w:r>
      <w:r w:rsidR="00D769C6">
        <w:rPr>
          <w:sz w:val="20"/>
          <w:szCs w:val="20"/>
        </w:rPr>
        <w:t xml:space="preserve"> </w:t>
      </w:r>
      <w:r w:rsidR="005E1E28" w:rsidRPr="009B70E1">
        <w:rPr>
          <w:sz w:val="20"/>
          <w:szCs w:val="20"/>
        </w:rPr>
        <w:t xml:space="preserve">Importantly, </w:t>
      </w:r>
      <w:r w:rsidR="005E1E28" w:rsidRPr="009B70E1">
        <w:rPr>
          <w:b/>
          <w:sz w:val="20"/>
          <w:szCs w:val="20"/>
        </w:rPr>
        <w:t>BigStitcher is a versatile tool</w:t>
      </w:r>
      <w:r w:rsidR="005E1E28" w:rsidRPr="009B70E1">
        <w:rPr>
          <w:sz w:val="20"/>
          <w:szCs w:val="20"/>
        </w:rPr>
        <w:t xml:space="preserve"> that </w:t>
      </w:r>
      <w:r w:rsidR="0076539B">
        <w:rPr>
          <w:sz w:val="20"/>
          <w:szCs w:val="20"/>
        </w:rPr>
        <w:t>can also</w:t>
      </w:r>
      <w:r w:rsidR="005E1E28" w:rsidRPr="009B70E1">
        <w:rPr>
          <w:sz w:val="20"/>
          <w:szCs w:val="20"/>
        </w:rPr>
        <w:t xml:space="preserve"> be applied to established microscopy technologies such as two- and three-dimensional widefield </w:t>
      </w:r>
      <w:r w:rsidR="0076539B">
        <w:rPr>
          <w:sz w:val="20"/>
          <w:szCs w:val="20"/>
        </w:rPr>
        <w:t>or</w:t>
      </w:r>
      <w:r w:rsidR="005E1E28" w:rsidRPr="009B70E1">
        <w:rPr>
          <w:sz w:val="20"/>
          <w:szCs w:val="20"/>
        </w:rPr>
        <w:t xml:space="preserve"> confocal microscopy</w:t>
      </w:r>
      <w:r w:rsidR="0076539B">
        <w:rPr>
          <w:sz w:val="20"/>
          <w:szCs w:val="20"/>
        </w:rPr>
        <w:t xml:space="preserve">, which </w:t>
      </w:r>
      <w:r w:rsidR="005E1E28" w:rsidRPr="009B70E1">
        <w:rPr>
          <w:sz w:val="20"/>
          <w:szCs w:val="20"/>
        </w:rPr>
        <w:t xml:space="preserve">also allows to quickly adjust BigStitcher to new developments. </w:t>
      </w:r>
      <w:r w:rsidR="0076539B">
        <w:rPr>
          <w:sz w:val="20"/>
          <w:szCs w:val="20"/>
        </w:rPr>
        <w:t>Furthermore, i</w:t>
      </w:r>
      <w:r w:rsidR="005E1E28" w:rsidRPr="009B70E1">
        <w:rPr>
          <w:sz w:val="20"/>
          <w:szCs w:val="20"/>
        </w:rPr>
        <w:t xml:space="preserve">t is </w:t>
      </w:r>
      <w:r w:rsidR="005E1E28" w:rsidRPr="009B70E1">
        <w:rPr>
          <w:b/>
          <w:sz w:val="20"/>
          <w:szCs w:val="20"/>
        </w:rPr>
        <w:t>embedded into the Fiji ecosystem</w:t>
      </w:r>
      <w:r w:rsidR="005E1E28" w:rsidRPr="009B70E1">
        <w:rPr>
          <w:sz w:val="20"/>
          <w:szCs w:val="20"/>
        </w:rPr>
        <w:t xml:space="preserve"> where it interacts with all other image analysis tools, thereby shaping a </w:t>
      </w:r>
      <w:r w:rsidR="005E1E28" w:rsidRPr="0076539B">
        <w:rPr>
          <w:b/>
          <w:sz w:val="20"/>
          <w:szCs w:val="20"/>
        </w:rPr>
        <w:t>unique open access platform</w:t>
      </w:r>
      <w:r w:rsidR="005E1E28" w:rsidRPr="009B70E1">
        <w:rPr>
          <w:sz w:val="20"/>
          <w:szCs w:val="20"/>
        </w:rPr>
        <w:t xml:space="preserve"> fo</w:t>
      </w:r>
      <w:r w:rsidR="0076539B">
        <w:rPr>
          <w:sz w:val="20"/>
          <w:szCs w:val="20"/>
        </w:rPr>
        <w:t>r light-</w:t>
      </w:r>
      <w:r w:rsidR="005E1E28" w:rsidRPr="009B70E1">
        <w:rPr>
          <w:sz w:val="20"/>
          <w:szCs w:val="20"/>
        </w:rPr>
        <w:t>sheet microscopy.</w:t>
      </w:r>
    </w:p>
    <w:p w14:paraId="1BD9EB2F" w14:textId="0F7C57CA" w:rsidR="005E1E28" w:rsidRPr="0076539B" w:rsidRDefault="00B5467C" w:rsidP="00D53096">
      <w:pPr>
        <w:pStyle w:val="Normal1"/>
        <w:tabs>
          <w:tab w:val="left" w:pos="426"/>
        </w:tabs>
        <w:spacing w:after="8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5E1E28" w:rsidRPr="009B70E1">
        <w:rPr>
          <w:sz w:val="20"/>
          <w:szCs w:val="20"/>
        </w:rPr>
        <w:t xml:space="preserve">With the rapid growth of clearing and expansion microscopy in biological and biomedical research labs, our work </w:t>
      </w:r>
      <w:r w:rsidR="0076539B">
        <w:rPr>
          <w:sz w:val="20"/>
          <w:szCs w:val="20"/>
        </w:rPr>
        <w:t xml:space="preserve">finally </w:t>
      </w:r>
      <w:r w:rsidR="005E1E28" w:rsidRPr="00BD5DF2">
        <w:rPr>
          <w:b/>
          <w:sz w:val="20"/>
          <w:szCs w:val="20"/>
        </w:rPr>
        <w:t>enable</w:t>
      </w:r>
      <w:r w:rsidR="00BD5DF2" w:rsidRPr="00BD5DF2">
        <w:rPr>
          <w:b/>
          <w:sz w:val="20"/>
          <w:szCs w:val="20"/>
        </w:rPr>
        <w:t>s</w:t>
      </w:r>
      <w:r w:rsidR="005E1E28" w:rsidRPr="00BD5DF2">
        <w:rPr>
          <w:b/>
          <w:sz w:val="20"/>
          <w:szCs w:val="20"/>
        </w:rPr>
        <w:t xml:space="preserve"> scientists to focus on applying this technology</w:t>
      </w:r>
      <w:r w:rsidR="005E1E28" w:rsidRPr="009B70E1">
        <w:rPr>
          <w:sz w:val="20"/>
          <w:szCs w:val="20"/>
        </w:rPr>
        <w:t xml:space="preserve"> to so</w:t>
      </w:r>
      <w:r w:rsidR="004F398B">
        <w:rPr>
          <w:sz w:val="20"/>
          <w:szCs w:val="20"/>
        </w:rPr>
        <w:t>lve complex biological problems</w:t>
      </w:r>
      <w:r w:rsidR="005000A3">
        <w:rPr>
          <w:sz w:val="20"/>
          <w:szCs w:val="20"/>
        </w:rPr>
        <w:t>.</w:t>
      </w:r>
      <w:r w:rsidR="0076539B">
        <w:rPr>
          <w:sz w:val="20"/>
          <w:szCs w:val="20"/>
        </w:rPr>
        <w:t xml:space="preserve"> </w:t>
      </w:r>
      <w:r w:rsidR="005E1E28" w:rsidRPr="009B70E1">
        <w:rPr>
          <w:sz w:val="20"/>
          <w:szCs w:val="20"/>
        </w:rPr>
        <w:t xml:space="preserve">BigStitcher is already available as </w:t>
      </w:r>
      <w:r w:rsidR="00F74A88">
        <w:rPr>
          <w:sz w:val="20"/>
          <w:szCs w:val="20"/>
        </w:rPr>
        <w:t xml:space="preserve">a </w:t>
      </w:r>
      <w:r w:rsidR="005E1E28" w:rsidRPr="009B70E1">
        <w:rPr>
          <w:sz w:val="20"/>
          <w:szCs w:val="20"/>
        </w:rPr>
        <w:t xml:space="preserve">Fiji plugin </w:t>
      </w:r>
      <w:r w:rsidR="003E09F4">
        <w:rPr>
          <w:sz w:val="20"/>
          <w:szCs w:val="20"/>
        </w:rPr>
        <w:t>and</w:t>
      </w:r>
      <w:r w:rsidR="005E1E28" w:rsidRPr="009B70E1">
        <w:rPr>
          <w:sz w:val="20"/>
          <w:szCs w:val="20"/>
        </w:rPr>
        <w:t xml:space="preserve"> used by many labs, which is highlighted by the overwhelming response to the </w:t>
      </w:r>
      <w:proofErr w:type="spellStart"/>
      <w:r w:rsidR="005E1E28" w:rsidRPr="009B70E1">
        <w:rPr>
          <w:sz w:val="20"/>
          <w:szCs w:val="20"/>
        </w:rPr>
        <w:t>bioRxiv</w:t>
      </w:r>
      <w:proofErr w:type="spellEnd"/>
      <w:r w:rsidR="003E09F4" w:rsidRPr="003E09F4">
        <w:rPr>
          <w:sz w:val="20"/>
          <w:szCs w:val="20"/>
        </w:rPr>
        <w:t xml:space="preserve"> </w:t>
      </w:r>
      <w:r w:rsidR="003E09F4" w:rsidRPr="009B70E1">
        <w:rPr>
          <w:sz w:val="20"/>
          <w:szCs w:val="20"/>
        </w:rPr>
        <w:t>pre-print</w:t>
      </w:r>
      <w:r w:rsidR="005E1E28" w:rsidRPr="009B70E1">
        <w:rPr>
          <w:sz w:val="20"/>
          <w:szCs w:val="20"/>
        </w:rPr>
        <w:t xml:space="preserve"> (</w:t>
      </w:r>
      <w:hyperlink r:id="rId8" w:history="1">
        <w:r w:rsidR="005E1E28" w:rsidRPr="009B70E1">
          <w:rPr>
            <w:rStyle w:val="Hyperlink"/>
            <w:sz w:val="20"/>
            <w:szCs w:val="20"/>
          </w:rPr>
          <w:t>https://www.biorxiv.org/content/early/2018/06/10/343954</w:t>
        </w:r>
      </w:hyperlink>
      <w:r w:rsidR="005E1E28" w:rsidRPr="009B70E1">
        <w:rPr>
          <w:sz w:val="20"/>
          <w:szCs w:val="20"/>
        </w:rPr>
        <w:t xml:space="preserve">). It reached an attention scoring higher than 99% of its contemporaries on </w:t>
      </w:r>
      <w:proofErr w:type="spellStart"/>
      <w:r w:rsidR="005E1E28" w:rsidRPr="009B70E1">
        <w:rPr>
          <w:sz w:val="20"/>
          <w:szCs w:val="20"/>
        </w:rPr>
        <w:t>bioRxiv</w:t>
      </w:r>
      <w:proofErr w:type="spellEnd"/>
      <w:r w:rsidR="005E1E28" w:rsidRPr="009B70E1">
        <w:rPr>
          <w:sz w:val="20"/>
          <w:szCs w:val="20"/>
        </w:rPr>
        <w:t xml:space="preserve"> of similar age, and it is in the 9</w:t>
      </w:r>
      <w:r w:rsidR="000D5027">
        <w:rPr>
          <w:sz w:val="20"/>
          <w:szCs w:val="20"/>
        </w:rPr>
        <w:t>9</w:t>
      </w:r>
      <w:r w:rsidR="005E1E28" w:rsidRPr="009B70E1">
        <w:rPr>
          <w:sz w:val="20"/>
          <w:szCs w:val="20"/>
          <w:vertAlign w:val="superscript"/>
        </w:rPr>
        <w:t>th</w:t>
      </w:r>
      <w:r w:rsidR="005E1E28" w:rsidRPr="009B70E1">
        <w:rPr>
          <w:sz w:val="20"/>
          <w:szCs w:val="20"/>
        </w:rPr>
        <w:t xml:space="preserve"> percentile of all research outputs ever tracked by </w:t>
      </w:r>
      <w:proofErr w:type="spellStart"/>
      <w:r w:rsidR="005E1E28" w:rsidRPr="009B70E1">
        <w:rPr>
          <w:sz w:val="20"/>
          <w:szCs w:val="20"/>
        </w:rPr>
        <w:t>Altmetric</w:t>
      </w:r>
      <w:proofErr w:type="spellEnd"/>
      <w:r w:rsidR="005E1E28" w:rsidRPr="009B70E1">
        <w:rPr>
          <w:sz w:val="20"/>
          <w:szCs w:val="20"/>
        </w:rPr>
        <w:t xml:space="preserve">. </w:t>
      </w:r>
    </w:p>
    <w:p w14:paraId="76B2A987" w14:textId="62F02BDB" w:rsidR="005E1E28" w:rsidRPr="009B70E1" w:rsidRDefault="00BD5DF2" w:rsidP="00D769C6">
      <w:pPr>
        <w:pStyle w:val="Normal1"/>
        <w:tabs>
          <w:tab w:val="left" w:pos="426"/>
        </w:tabs>
        <w:spacing w:after="8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5E1E28" w:rsidRPr="009B70E1">
        <w:rPr>
          <w:sz w:val="20"/>
          <w:szCs w:val="20"/>
        </w:rPr>
        <w:t>We are submitting the main manuscript text (</w:t>
      </w:r>
      <w:r w:rsidR="00AB756F">
        <w:rPr>
          <w:sz w:val="20"/>
          <w:szCs w:val="20"/>
        </w:rPr>
        <w:t>1500</w:t>
      </w:r>
      <w:r w:rsidR="005E1E28" w:rsidRPr="009B70E1">
        <w:rPr>
          <w:sz w:val="20"/>
          <w:szCs w:val="20"/>
        </w:rPr>
        <w:t xml:space="preserve"> words), two Figures, one table, 17 Supplementary Figures, 5 Supplementary Videos and Supplementary Information</w:t>
      </w:r>
      <w:r w:rsidR="004608A6">
        <w:rPr>
          <w:sz w:val="20"/>
          <w:szCs w:val="20"/>
        </w:rPr>
        <w:t xml:space="preserve">. </w:t>
      </w:r>
      <w:r w:rsidR="004608A6" w:rsidRPr="004608A6">
        <w:rPr>
          <w:sz w:val="20"/>
          <w:szCs w:val="20"/>
        </w:rPr>
        <w:t>We think that suitable reviewers with expertise both in lightsheet microscopy and sample preparation</w:t>
      </w:r>
      <w:r w:rsidR="00E848A0">
        <w:rPr>
          <w:sz w:val="20"/>
          <w:szCs w:val="20"/>
        </w:rPr>
        <w:t xml:space="preserve"> or software</w:t>
      </w:r>
      <w:r w:rsidR="004608A6" w:rsidRPr="004608A6">
        <w:rPr>
          <w:sz w:val="20"/>
          <w:szCs w:val="20"/>
        </w:rPr>
        <w:t xml:space="preserve"> are Scott Fraser (USC), Raju Tomer (Columbia</w:t>
      </w:r>
      <w:r w:rsidR="00C902CF">
        <w:rPr>
          <w:sz w:val="20"/>
          <w:szCs w:val="20"/>
        </w:rPr>
        <w:t>) and</w:t>
      </w:r>
      <w:r w:rsidR="004608A6" w:rsidRPr="004608A6">
        <w:rPr>
          <w:sz w:val="20"/>
          <w:szCs w:val="20"/>
        </w:rPr>
        <w:t xml:space="preserve"> </w:t>
      </w:r>
      <w:r w:rsidR="00E848A0">
        <w:rPr>
          <w:sz w:val="20"/>
          <w:szCs w:val="20"/>
        </w:rPr>
        <w:t xml:space="preserve">Jason </w:t>
      </w:r>
      <w:proofErr w:type="spellStart"/>
      <w:r w:rsidR="00E848A0">
        <w:rPr>
          <w:sz w:val="20"/>
          <w:szCs w:val="20"/>
        </w:rPr>
        <w:t>Swedlow</w:t>
      </w:r>
      <w:proofErr w:type="spellEnd"/>
      <w:r w:rsidR="004608A6" w:rsidRPr="004608A6">
        <w:rPr>
          <w:sz w:val="20"/>
          <w:szCs w:val="20"/>
        </w:rPr>
        <w:t xml:space="preserve"> (</w:t>
      </w:r>
      <w:r w:rsidR="00E848A0" w:rsidRPr="00E848A0">
        <w:rPr>
          <w:sz w:val="20"/>
          <w:szCs w:val="20"/>
        </w:rPr>
        <w:t>University of Dundee</w:t>
      </w:r>
      <w:r w:rsidR="004608A6">
        <w:rPr>
          <w:sz w:val="20"/>
          <w:szCs w:val="20"/>
        </w:rPr>
        <w:t>)</w:t>
      </w:r>
      <w:r w:rsidR="004608A6" w:rsidRPr="004608A6">
        <w:rPr>
          <w:sz w:val="20"/>
          <w:szCs w:val="20"/>
        </w:rPr>
        <w:t>. Due to conflict</w:t>
      </w:r>
      <w:r w:rsidR="004608A6">
        <w:rPr>
          <w:sz w:val="20"/>
          <w:szCs w:val="20"/>
        </w:rPr>
        <w:t>s</w:t>
      </w:r>
      <w:r w:rsidR="004608A6" w:rsidRPr="004608A6">
        <w:rPr>
          <w:sz w:val="20"/>
          <w:szCs w:val="20"/>
        </w:rPr>
        <w:t xml:space="preserve"> of interest we would like to exclude the Giulio </w:t>
      </w:r>
      <w:proofErr w:type="spellStart"/>
      <w:r w:rsidR="004608A6" w:rsidRPr="004608A6">
        <w:rPr>
          <w:sz w:val="20"/>
          <w:szCs w:val="20"/>
        </w:rPr>
        <w:t>Iannello</w:t>
      </w:r>
      <w:proofErr w:type="spellEnd"/>
      <w:r w:rsidR="004608A6" w:rsidRPr="004608A6">
        <w:rPr>
          <w:sz w:val="20"/>
          <w:szCs w:val="20"/>
        </w:rPr>
        <w:t xml:space="preserve"> (University Rome) and </w:t>
      </w:r>
      <w:proofErr w:type="spellStart"/>
      <w:r w:rsidR="004608A6" w:rsidRPr="004608A6">
        <w:rPr>
          <w:sz w:val="20"/>
          <w:szCs w:val="20"/>
        </w:rPr>
        <w:t>Hanchuan</w:t>
      </w:r>
      <w:proofErr w:type="spellEnd"/>
      <w:r w:rsidR="004608A6" w:rsidRPr="004608A6">
        <w:rPr>
          <w:sz w:val="20"/>
          <w:szCs w:val="20"/>
        </w:rPr>
        <w:t xml:space="preserve"> Peng (Allen Institute).</w:t>
      </w:r>
      <w:r w:rsidR="005E1E28" w:rsidRPr="009B70E1">
        <w:rPr>
          <w:sz w:val="20"/>
          <w:szCs w:val="20"/>
        </w:rPr>
        <w:t xml:space="preserve"> </w:t>
      </w:r>
    </w:p>
    <w:p w14:paraId="167E5E39" w14:textId="44A2759C" w:rsidR="00AB756F" w:rsidRDefault="005E1E28" w:rsidP="00D769C6">
      <w:pPr>
        <w:pStyle w:val="Normal1"/>
        <w:spacing w:after="80"/>
        <w:jc w:val="both"/>
        <w:rPr>
          <w:sz w:val="20"/>
          <w:szCs w:val="20"/>
        </w:rPr>
      </w:pPr>
      <w:r w:rsidRPr="009B70E1">
        <w:rPr>
          <w:sz w:val="20"/>
          <w:szCs w:val="20"/>
        </w:rPr>
        <w:t>We hope that you and potential reviewers will find this article suitable for publication in Nature Methods</w:t>
      </w:r>
      <w:r w:rsidR="00AB756F">
        <w:rPr>
          <w:sz w:val="20"/>
          <w:szCs w:val="20"/>
        </w:rPr>
        <w:t>.</w:t>
      </w:r>
      <w:bookmarkStart w:id="0" w:name="_GoBack"/>
      <w:bookmarkEnd w:id="0"/>
    </w:p>
    <w:p w14:paraId="331E0866" w14:textId="2234F6AA" w:rsidR="00AB756F" w:rsidRDefault="00AB756F" w:rsidP="00D53096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>With best regards,</w:t>
      </w:r>
    </w:p>
    <w:p w14:paraId="6A439E45" w14:textId="2A3424B6" w:rsidR="00745AEC" w:rsidRPr="00B5467C" w:rsidRDefault="00B5467C" w:rsidP="00B5467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de-DE"/>
        </w:rPr>
        <w:t>Stephan Preibisch</w:t>
      </w:r>
    </w:p>
    <w:sectPr w:rsidR="00745AEC" w:rsidRPr="00B5467C" w:rsidSect="00BE4796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624" w:right="1134" w:bottom="397" w:left="1134" w:header="3119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3DEDA" w14:textId="77777777" w:rsidR="00220619" w:rsidRDefault="00220619">
      <w:r>
        <w:separator/>
      </w:r>
    </w:p>
  </w:endnote>
  <w:endnote w:type="continuationSeparator" w:id="0">
    <w:p w14:paraId="4C547F39" w14:textId="77777777" w:rsidR="00220619" w:rsidRDefault="00220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-Roman">
    <w:altName w:val="Times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-Roman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1F1A5" w14:textId="77777777" w:rsidR="005C41E5" w:rsidRDefault="005C41E5">
    <w:pPr>
      <w:pStyle w:val="Footer"/>
      <w:rPr>
        <w:rFonts w:ascii="Arial" w:hAnsi="Arial" w:cs="Arial"/>
        <w:sz w:val="20"/>
        <w:szCs w:val="20"/>
      </w:rPr>
    </w:pPr>
  </w:p>
  <w:p w14:paraId="4996F359" w14:textId="5A002538" w:rsidR="005C41E5" w:rsidRDefault="005C41E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8462D9" wp14:editId="29E53A73">
              <wp:simplePos x="0" y="0"/>
              <wp:positionH relativeFrom="leftMargin">
                <wp:posOffset>3192145</wp:posOffset>
              </wp:positionH>
              <wp:positionV relativeFrom="page">
                <wp:posOffset>9865360</wp:posOffset>
              </wp:positionV>
              <wp:extent cx="2743200" cy="549275"/>
              <wp:effectExtent l="0" t="0" r="0" b="9525"/>
              <wp:wrapNone/>
              <wp:docPr id="36" name="Textfeld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549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AA616B" w14:textId="77777777" w:rsidR="005C41E5" w:rsidRDefault="005C41E5" w:rsidP="00C17971">
                          <w:pPr>
                            <w:pStyle w:val="Footer"/>
                            <w:tabs>
                              <w:tab w:val="clear" w:pos="4536"/>
                              <w:tab w:val="clear" w:pos="9072"/>
                              <w:tab w:val="left" w:pos="0"/>
                            </w:tabs>
                            <w:spacing w:after="60"/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  <w:lang w:val="de-DE"/>
                            </w:rPr>
                            <w:t>Berliner Sparkasse – Niederlassung der Landesbank Berlin AG</w:t>
                          </w:r>
                        </w:p>
                        <w:p w14:paraId="1B683597" w14:textId="77777777" w:rsidR="005C41E5" w:rsidRPr="00D57023" w:rsidRDefault="005C41E5" w:rsidP="00C17971">
                          <w:pPr>
                            <w:pStyle w:val="Footer"/>
                            <w:tabs>
                              <w:tab w:val="clear" w:pos="4536"/>
                              <w:tab w:val="clear" w:pos="9072"/>
                              <w:tab w:val="left" w:pos="0"/>
                            </w:tabs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>BLZ:</w:t>
                          </w: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ab/>
                            <w:t xml:space="preserve">100 500 00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>/</w:t>
                          </w: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 xml:space="preserve"> Kto. 195 323 1140</w:t>
                          </w:r>
                        </w:p>
                        <w:p w14:paraId="07DCB508" w14:textId="77777777" w:rsidR="005C41E5" w:rsidRPr="000B30B7" w:rsidRDefault="005C41E5" w:rsidP="00C17971">
                          <w:pPr>
                            <w:pStyle w:val="Footer"/>
                            <w:tabs>
                              <w:tab w:val="clear" w:pos="4536"/>
                              <w:tab w:val="clear" w:pos="9072"/>
                              <w:tab w:val="left" w:pos="0"/>
                            </w:tabs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>IBAN:</w:t>
                          </w: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ab/>
                            <w:t>DE38 1005 0000 1953 2311 40</w:t>
                          </w:r>
                        </w:p>
                        <w:p w14:paraId="391998D9" w14:textId="77777777" w:rsidR="005C41E5" w:rsidRPr="000B30B7" w:rsidRDefault="005C41E5" w:rsidP="00C17971">
                          <w:pPr>
                            <w:pStyle w:val="Footer"/>
                            <w:tabs>
                              <w:tab w:val="clear" w:pos="4536"/>
                              <w:tab w:val="clear" w:pos="9072"/>
                              <w:tab w:val="left" w:pos="0"/>
                            </w:tabs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>BIC:</w:t>
                          </w: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ab/>
                            <w:t>BELADEBE</w:t>
                          </w:r>
                        </w:p>
                        <w:p w14:paraId="2609855D" w14:textId="77777777" w:rsidR="005C41E5" w:rsidRPr="000B30B7" w:rsidRDefault="005C41E5" w:rsidP="00C17971">
                          <w:pPr>
                            <w:tabs>
                              <w:tab w:val="left" w:pos="0"/>
                            </w:tabs>
                            <w:rPr>
                              <w:rFonts w:ascii="Arial" w:hAnsi="Arial"/>
                              <w:color w:val="000000" w:themeColor="text1"/>
                              <w:sz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/>
                              <w:color w:val="000000" w:themeColor="text1"/>
                              <w:sz w:val="14"/>
                              <w:lang w:val="de-DE"/>
                            </w:rPr>
                            <w:t>VAT:</w:t>
                          </w:r>
                          <w:r w:rsidRPr="000B30B7">
                            <w:rPr>
                              <w:rFonts w:ascii="Arial" w:hAnsi="Arial"/>
                              <w:color w:val="000000" w:themeColor="text1"/>
                              <w:sz w:val="14"/>
                              <w:lang w:val="de-DE"/>
                            </w:rPr>
                            <w:tab/>
                            <w:t>DE811261930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8462D9" id="_x0000_t202" coordsize="21600,21600" o:spt="202" path="m,l,21600r21600,l21600,xe">
              <v:stroke joinstyle="miter"/>
              <v:path gradientshapeok="t" o:connecttype="rect"/>
            </v:shapetype>
            <v:shape id="Textfeld 36" o:spid="_x0000_s1028" type="#_x0000_t202" style="position:absolute;margin-left:251.35pt;margin-top:776.8pt;width:3in;height: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" filled="f" stroked="f">
              <v:textbox style="mso-fit-shape-to-text:t" inset=".êmm,0,0,0">
                <w:txbxContent>
                  <w:p w14:paraId="58AA616B" w14:textId="77777777" w:rsidR="005C41E5" w:rsidRDefault="005C41E5" w:rsidP="00C17971">
                    <w:pPr>
                      <w:pStyle w:val="Footer"/>
                      <w:tabs>
                        <w:tab w:val="clear" w:pos="4536"/>
                        <w:tab w:val="clear" w:pos="9072"/>
                        <w:tab w:val="left" w:pos="0"/>
                      </w:tabs>
                      <w:spacing w:after="60"/>
                      <w:rPr>
                        <w:rFonts w:ascii="Arial" w:hAnsi="Arial" w:cs="Arial"/>
                        <w:b/>
                        <w:sz w:val="14"/>
                        <w:szCs w:val="14"/>
                        <w:lang w:val="de-DE"/>
                      </w:rPr>
                    </w:pPr>
                    <w:r w:rsidRPr="000B30B7">
                      <w:rPr>
                        <w:rFonts w:ascii="Arial" w:hAnsi="Arial" w:cs="Arial"/>
                        <w:b/>
                        <w:sz w:val="14"/>
                        <w:szCs w:val="14"/>
                        <w:lang w:val="de-DE"/>
                      </w:rPr>
                      <w:t>Berliner Sparkasse – Niederlassung der Landesbank Berlin AG</w:t>
                    </w:r>
                  </w:p>
                  <w:p w14:paraId="1B683597" w14:textId="77777777" w:rsidR="005C41E5" w:rsidRPr="00D57023" w:rsidRDefault="005C41E5" w:rsidP="00C17971">
                    <w:pPr>
                      <w:pStyle w:val="Footer"/>
                      <w:tabs>
                        <w:tab w:val="clear" w:pos="4536"/>
                        <w:tab w:val="clear" w:pos="9072"/>
                        <w:tab w:val="left" w:pos="0"/>
                      </w:tabs>
                      <w:rPr>
                        <w:rFonts w:ascii="Arial" w:hAnsi="Arial" w:cs="Arial"/>
                        <w:b/>
                        <w:sz w:val="14"/>
                        <w:szCs w:val="14"/>
                        <w:lang w:val="de-DE"/>
                      </w:rPr>
                    </w:pPr>
                    <w:r w:rsidRPr="000B30B7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  <w:lang w:val="de-DE"/>
                      </w:rPr>
                      <w:t>BLZ:</w:t>
                    </w:r>
                    <w:r w:rsidRPr="000B30B7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  <w:lang w:val="de-DE"/>
                      </w:rPr>
                      <w:tab/>
                      <w:t xml:space="preserve">100 500 00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  <w:lang w:val="de-DE"/>
                      </w:rPr>
                      <w:t>/</w:t>
                    </w:r>
                    <w:r w:rsidRPr="000B30B7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  <w:lang w:val="de-DE"/>
                      </w:rPr>
                      <w:t xml:space="preserve"> Kto. 195 323 1140</w:t>
                    </w:r>
                  </w:p>
                  <w:p w14:paraId="07DCB508" w14:textId="77777777" w:rsidR="005C41E5" w:rsidRPr="000B30B7" w:rsidRDefault="005C41E5" w:rsidP="00C17971">
                    <w:pPr>
                      <w:pStyle w:val="Footer"/>
                      <w:tabs>
                        <w:tab w:val="clear" w:pos="4536"/>
                        <w:tab w:val="clear" w:pos="9072"/>
                        <w:tab w:val="left" w:pos="0"/>
                      </w:tabs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  <w:lang w:val="de-DE"/>
                      </w:rPr>
                    </w:pPr>
                    <w:r w:rsidRPr="000B30B7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  <w:lang w:val="de-DE"/>
                      </w:rPr>
                      <w:t>IBAN:</w:t>
                    </w:r>
                    <w:r w:rsidRPr="000B30B7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  <w:lang w:val="de-DE"/>
                      </w:rPr>
                      <w:tab/>
                      <w:t>DE38 1005 0000 1953 2311 40</w:t>
                    </w:r>
                  </w:p>
                  <w:p w14:paraId="391998D9" w14:textId="77777777" w:rsidR="005C41E5" w:rsidRPr="000B30B7" w:rsidRDefault="005C41E5" w:rsidP="00C17971">
                    <w:pPr>
                      <w:pStyle w:val="Footer"/>
                      <w:tabs>
                        <w:tab w:val="clear" w:pos="4536"/>
                        <w:tab w:val="clear" w:pos="9072"/>
                        <w:tab w:val="left" w:pos="0"/>
                      </w:tabs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  <w:lang w:val="de-DE"/>
                      </w:rPr>
                    </w:pPr>
                    <w:r w:rsidRPr="000B30B7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  <w:lang w:val="de-DE"/>
                      </w:rPr>
                      <w:t>BIC:</w:t>
                    </w:r>
                    <w:r w:rsidRPr="000B30B7"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  <w:lang w:val="de-DE"/>
                      </w:rPr>
                      <w:tab/>
                      <w:t>BELADEBE</w:t>
                    </w:r>
                  </w:p>
                  <w:p w14:paraId="2609855D" w14:textId="77777777" w:rsidR="005C41E5" w:rsidRPr="000B30B7" w:rsidRDefault="005C41E5" w:rsidP="00C17971">
                    <w:pPr>
                      <w:tabs>
                        <w:tab w:val="left" w:pos="0"/>
                      </w:tabs>
                      <w:rPr>
                        <w:rFonts w:ascii="Arial" w:hAnsi="Arial"/>
                        <w:color w:val="000000" w:themeColor="text1"/>
                        <w:sz w:val="14"/>
                        <w:lang w:val="de-DE"/>
                      </w:rPr>
                    </w:pPr>
                    <w:r w:rsidRPr="000B30B7">
                      <w:rPr>
                        <w:rFonts w:ascii="Arial" w:hAnsi="Arial"/>
                        <w:color w:val="000000" w:themeColor="text1"/>
                        <w:sz w:val="14"/>
                        <w:lang w:val="de-DE"/>
                      </w:rPr>
                      <w:t>VAT:</w:t>
                    </w:r>
                    <w:r w:rsidRPr="000B30B7">
                      <w:rPr>
                        <w:rFonts w:ascii="Arial" w:hAnsi="Arial"/>
                        <w:color w:val="000000" w:themeColor="text1"/>
                        <w:sz w:val="14"/>
                        <w:lang w:val="de-DE"/>
                      </w:rPr>
                      <w:tab/>
                      <w:t>DE811261930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Arial" w:hAnsi="Arial" w:cs="Arial"/>
        <w:noProof/>
        <w:sz w:val="14"/>
        <w:szCs w:val="14"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FB2E1F" wp14:editId="52A0AE35">
              <wp:simplePos x="0" y="0"/>
              <wp:positionH relativeFrom="leftMargin">
                <wp:posOffset>720090</wp:posOffset>
              </wp:positionH>
              <wp:positionV relativeFrom="page">
                <wp:posOffset>9865360</wp:posOffset>
              </wp:positionV>
              <wp:extent cx="1680210" cy="545465"/>
              <wp:effectExtent l="0" t="0" r="21590" b="4445"/>
              <wp:wrapNone/>
              <wp:docPr id="35" name="Textfeld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0210" cy="545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53216C" w14:textId="77777777" w:rsidR="005C41E5" w:rsidRDefault="005C41E5" w:rsidP="00C17971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>Körperschaft des öffentlichen Rechts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  <w:t xml:space="preserve"> </w:t>
                          </w:r>
                        </w:p>
                        <w:p w14:paraId="0F35DA2B" w14:textId="77777777" w:rsidR="005C41E5" w:rsidRPr="00A5150A" w:rsidRDefault="005C41E5" w:rsidP="00C17971">
                          <w:pPr>
                            <w:spacing w:after="60"/>
                            <w:rPr>
                              <w:rFonts w:ascii="Arial" w:hAnsi="Arial" w:cs="Arial"/>
                              <w:sz w:val="10"/>
                              <w:szCs w:val="10"/>
                              <w:lang w:val="de-DE"/>
                            </w:rPr>
                          </w:pPr>
                        </w:p>
                        <w:p w14:paraId="1FFF645D" w14:textId="77777777" w:rsidR="005C41E5" w:rsidRDefault="005C41E5" w:rsidP="00260A28">
                          <w:pPr>
                            <w:spacing w:after="40"/>
                            <w:rPr>
                              <w:rFonts w:ascii="Arial" w:hAnsi="Arial" w:cs="Arial"/>
                              <w:sz w:val="6"/>
                              <w:szCs w:val="6"/>
                              <w:lang w:val="de-DE"/>
                            </w:rPr>
                          </w:pPr>
                          <w:r w:rsidRPr="00160DAD">
                            <w:rPr>
                              <w:rFonts w:ascii="Arial" w:hAnsi="Arial" w:cs="Arial"/>
                              <w:color w:val="004378"/>
                              <w:sz w:val="14"/>
                              <w:szCs w:val="14"/>
                              <w:lang w:val="de-DE"/>
                            </w:rPr>
                            <w:t>Vorstand:</w:t>
                          </w:r>
                        </w:p>
                        <w:p w14:paraId="23B9F4DE" w14:textId="3140E2A2" w:rsidR="005C41E5" w:rsidRDefault="005C41E5" w:rsidP="00C17971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  <w:t xml:space="preserve">Prof. Dr. </w:t>
                          </w:r>
                          <w:r w:rsidR="00AA665E"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  <w:t>Martin Lohse</w:t>
                          </w:r>
                        </w:p>
                        <w:p w14:paraId="2FF39B27" w14:textId="77777777" w:rsidR="005C41E5" w:rsidRPr="00D43334" w:rsidRDefault="005C41E5" w:rsidP="00C17971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  <w:t>Dr. Heike Wolke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FB2E1F" id="Textfeld 35" o:spid="_x0000_s1029" type="#_x0000_t202" style="position:absolute;margin-left:56.7pt;margin-top:776.8pt;width:132.3pt;height:42.9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" filled="f" stroked="f">
              <v:textbox style="mso-fit-shape-to-text:t" inset=".êmm,0,0,0">
                <w:txbxContent>
                  <w:p w14:paraId="0B53216C" w14:textId="77777777" w:rsidR="005C41E5" w:rsidRDefault="005C41E5" w:rsidP="00C17971">
                    <w:pPr>
                      <w:rPr>
                        <w:rFonts w:ascii="Arial" w:hAnsi="Arial" w:cs="Arial"/>
                        <w:sz w:val="14"/>
                        <w:szCs w:val="14"/>
                        <w:lang w:val="de-DE"/>
                      </w:rPr>
                    </w:pPr>
                    <w:r w:rsidRPr="000B30B7">
                      <w:rPr>
                        <w:rFonts w:ascii="Arial" w:hAnsi="Arial" w:cs="Arial"/>
                        <w:b/>
                        <w:color w:val="000000" w:themeColor="text1"/>
                        <w:sz w:val="14"/>
                        <w:szCs w:val="14"/>
                        <w:lang w:val="de-DE"/>
                      </w:rPr>
                      <w:t>Körperschaft des öffentlichen Rechts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  <w:lang w:val="de-DE"/>
                      </w:rPr>
                      <w:t xml:space="preserve"> </w:t>
                    </w:r>
                  </w:p>
                  <w:p w14:paraId="0F35DA2B" w14:textId="77777777" w:rsidR="005C41E5" w:rsidRPr="00A5150A" w:rsidRDefault="005C41E5" w:rsidP="00C17971">
                    <w:pPr>
                      <w:spacing w:after="60"/>
                      <w:rPr>
                        <w:rFonts w:ascii="Arial" w:hAnsi="Arial" w:cs="Arial"/>
                        <w:sz w:val="10"/>
                        <w:szCs w:val="10"/>
                        <w:lang w:val="de-DE"/>
                      </w:rPr>
                    </w:pPr>
                  </w:p>
                  <w:p w14:paraId="1FFF645D" w14:textId="77777777" w:rsidR="005C41E5" w:rsidRDefault="005C41E5" w:rsidP="00260A28">
                    <w:pPr>
                      <w:spacing w:after="40"/>
                      <w:rPr>
                        <w:rFonts w:ascii="Arial" w:hAnsi="Arial" w:cs="Arial"/>
                        <w:sz w:val="6"/>
                        <w:szCs w:val="6"/>
                        <w:lang w:val="de-DE"/>
                      </w:rPr>
                    </w:pPr>
                    <w:r w:rsidRPr="00160DAD">
                      <w:rPr>
                        <w:rFonts w:ascii="Arial" w:hAnsi="Arial" w:cs="Arial"/>
                        <w:color w:val="004378"/>
                        <w:sz w:val="14"/>
                        <w:szCs w:val="14"/>
                        <w:lang w:val="de-DE"/>
                      </w:rPr>
                      <w:t>Vorstand:</w:t>
                    </w:r>
                  </w:p>
                  <w:p w14:paraId="23B9F4DE" w14:textId="3140E2A2" w:rsidR="005C41E5" w:rsidRDefault="005C41E5" w:rsidP="00C17971">
                    <w:pPr>
                      <w:rPr>
                        <w:rFonts w:ascii="Arial" w:hAnsi="Arial" w:cs="Arial"/>
                        <w:sz w:val="14"/>
                        <w:szCs w:val="14"/>
                        <w:lang w:val="de-DE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  <w:lang w:val="de-DE"/>
                      </w:rPr>
                      <w:t xml:space="preserve">Prof. Dr. </w:t>
                    </w:r>
                    <w:r w:rsidR="00AA665E">
                      <w:rPr>
                        <w:rFonts w:ascii="Arial" w:hAnsi="Arial" w:cs="Arial"/>
                        <w:sz w:val="14"/>
                        <w:szCs w:val="14"/>
                        <w:lang w:val="de-DE"/>
                      </w:rPr>
                      <w:t>Martin Lohse</w:t>
                    </w:r>
                  </w:p>
                  <w:p w14:paraId="2FF39B27" w14:textId="77777777" w:rsidR="005C41E5" w:rsidRPr="00D43334" w:rsidRDefault="005C41E5" w:rsidP="00C17971">
                    <w:pPr>
                      <w:rPr>
                        <w:rFonts w:ascii="Arial" w:hAnsi="Arial" w:cs="Arial"/>
                        <w:sz w:val="14"/>
                        <w:szCs w:val="14"/>
                        <w:lang w:val="de-DE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  <w:lang w:val="de-DE"/>
                      </w:rPr>
                      <w:t>Dr. Heike Wolke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73600" behindDoc="0" locked="0" layoutInCell="1" allowOverlap="1" wp14:anchorId="15139448" wp14:editId="436BBDB6">
          <wp:simplePos x="0" y="0"/>
          <wp:positionH relativeFrom="margin">
            <wp:posOffset>5796915</wp:posOffset>
          </wp:positionH>
          <wp:positionV relativeFrom="page">
            <wp:posOffset>9865360</wp:posOffset>
          </wp:positionV>
          <wp:extent cx="540000" cy="540000"/>
          <wp:effectExtent l="0" t="0" r="0" b="0"/>
          <wp:wrapNone/>
          <wp:docPr id="24" name="Bild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ertifikat_88917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4131"/>
      <w:gridCol w:w="2268"/>
    </w:tblGrid>
    <w:tr w:rsidR="005C41E5" w:rsidRPr="007D0613" w14:paraId="7C1E74D0" w14:textId="77777777" w:rsidTr="0014410E">
      <w:trPr>
        <w:trHeight w:val="714"/>
      </w:trPr>
      <w:tc>
        <w:tcPr>
          <w:tcW w:w="3240" w:type="dxa"/>
        </w:tcPr>
        <w:p w14:paraId="5C0DCEA7" w14:textId="59CFB8D1" w:rsidR="005C41E5" w:rsidRDefault="005C41E5" w:rsidP="006D5A4E">
          <w:pPr>
            <w:pStyle w:val="Footer"/>
            <w:tabs>
              <w:tab w:val="clear" w:pos="4536"/>
              <w:tab w:val="clear" w:pos="9072"/>
            </w:tabs>
            <w:rPr>
              <w:rFonts w:ascii="Arial" w:hAnsi="Arial" w:cs="Arial"/>
              <w:sz w:val="14"/>
              <w:szCs w:val="14"/>
              <w:lang w:val="de-DE"/>
            </w:rPr>
          </w:pPr>
          <w:r>
            <w:rPr>
              <w:rFonts w:ascii="Arial" w:hAnsi="Arial" w:cs="Arial"/>
              <w:noProof/>
              <w:sz w:val="14"/>
              <w:szCs w:val="1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400A3E" wp14:editId="3E3F9CDF">
                    <wp:simplePos x="0" y="0"/>
                    <wp:positionH relativeFrom="leftMargin">
                      <wp:align>left</wp:align>
                    </wp:positionH>
                    <wp:positionV relativeFrom="page">
                      <wp:posOffset>252095</wp:posOffset>
                    </wp:positionV>
                    <wp:extent cx="1680210" cy="528955"/>
                    <wp:effectExtent l="0" t="0" r="21590" b="4445"/>
                    <wp:wrapNone/>
                    <wp:docPr id="7" name="Textfeld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0210" cy="528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291931" w14:textId="77777777" w:rsidR="005C41E5" w:rsidRDefault="005C41E5">
                                <w:p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de-DE"/>
                                  </w:rPr>
                                </w:pPr>
                                <w:r w:rsidRPr="000B30B7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  <w:t>Körperschaft des öffentlichen Rechts</w:t>
                                </w: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7B493379" w14:textId="77777777" w:rsidR="005C41E5" w:rsidRDefault="005C41E5" w:rsidP="00D43334">
                                <w:pPr>
                                  <w:spacing w:after="60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de-DE"/>
                                  </w:rPr>
                                </w:pPr>
                              </w:p>
                              <w:p w14:paraId="551BD294" w14:textId="05D9456E" w:rsidR="005C41E5" w:rsidRDefault="005C41E5" w:rsidP="00D43334">
                                <w:pPr>
                                  <w:spacing w:after="60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de-DE"/>
                                  </w:rPr>
                                </w:pPr>
                                <w:r w:rsidRPr="00160DAD">
                                  <w:rPr>
                                    <w:rFonts w:ascii="Arial" w:hAnsi="Arial" w:cs="Arial"/>
                                    <w:color w:val="004378"/>
                                    <w:sz w:val="14"/>
                                    <w:szCs w:val="14"/>
                                    <w:lang w:val="de-DE"/>
                                  </w:rPr>
                                  <w:t>Vorstand:</w:t>
                                </w:r>
                              </w:p>
                              <w:p w14:paraId="2DCFB615" w14:textId="77777777" w:rsidR="005C41E5" w:rsidRDefault="005C41E5">
                                <w:p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de-D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de-DE"/>
                                  </w:rPr>
                                  <w:t>Prof. Dr. Thomas Sommer (komm.)</w:t>
                                </w:r>
                              </w:p>
                              <w:p w14:paraId="5F5C4509" w14:textId="1489190D" w:rsidR="005C41E5" w:rsidRPr="00D43334" w:rsidRDefault="005C41E5">
                                <w:p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de-D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de-DE"/>
                                  </w:rPr>
                                  <w:t>Dr. Heike Wolke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400A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7" o:spid="_x0000_s1030" type="#_x0000_t202" style="position:absolute;margin-left:0;margin-top:19.85pt;width:132.3pt;height:41.65pt;z-index:251659264;visibility:visible;mso-wrap-style:square;mso-width-percent:0;mso-height-percent:0;mso-wrap-distance-left:9pt;mso-wrap-distance-top:0;mso-wrap-distance-right:9pt;mso-wrap-distance-bottom:0;mso-position-horizontal:lef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" filled="f" stroked="f">
                    <v:textbox style="mso-fit-shape-to-text:t" inset=".êmm,0,0,0">
                      <w:txbxContent>
                        <w:p w14:paraId="06291931" w14:textId="77777777" w:rsidR="005C41E5" w:rsidRDefault="005C41E5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>Körperschaft des öffentlichen Rechts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  <w:t xml:space="preserve"> </w:t>
                          </w:r>
                        </w:p>
                        <w:p w14:paraId="7B493379" w14:textId="77777777" w:rsidR="005C41E5" w:rsidRDefault="005C41E5" w:rsidP="00D43334">
                          <w:pPr>
                            <w:spacing w:after="60"/>
                            <w:rPr>
                              <w:rFonts w:ascii="Arial" w:hAnsi="Arial" w:cs="Arial"/>
                              <w:sz w:val="6"/>
                              <w:szCs w:val="6"/>
                              <w:lang w:val="de-DE"/>
                            </w:rPr>
                          </w:pPr>
                        </w:p>
                        <w:p w14:paraId="551BD294" w14:textId="05D9456E" w:rsidR="005C41E5" w:rsidRDefault="005C41E5" w:rsidP="00D43334">
                          <w:pPr>
                            <w:spacing w:after="60"/>
                            <w:rPr>
                              <w:rFonts w:ascii="Arial" w:hAnsi="Arial" w:cs="Arial"/>
                              <w:sz w:val="6"/>
                              <w:szCs w:val="6"/>
                              <w:lang w:val="de-DE"/>
                            </w:rPr>
                          </w:pPr>
                          <w:r w:rsidRPr="00160DAD">
                            <w:rPr>
                              <w:rFonts w:ascii="Arial" w:hAnsi="Arial" w:cs="Arial"/>
                              <w:color w:val="004378"/>
                              <w:sz w:val="14"/>
                              <w:szCs w:val="14"/>
                              <w:lang w:val="de-DE"/>
                            </w:rPr>
                            <w:t>Vorstand:</w:t>
                          </w:r>
                        </w:p>
                        <w:p w14:paraId="2DCFB615" w14:textId="77777777" w:rsidR="005C41E5" w:rsidRDefault="005C41E5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  <w:t>Prof. Dr. Thomas Sommer (komm.)</w:t>
                          </w:r>
                        </w:p>
                        <w:p w14:paraId="5F5C4509" w14:textId="1489190D" w:rsidR="005C41E5" w:rsidRPr="00D43334" w:rsidRDefault="005C41E5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de-DE"/>
                            </w:rPr>
                            <w:t>Dr. Heike Wolke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tc>
      <w:tc>
        <w:tcPr>
          <w:tcW w:w="4131" w:type="dxa"/>
        </w:tcPr>
        <w:p w14:paraId="60A48CDF" w14:textId="66FD05FA" w:rsidR="005C41E5" w:rsidRDefault="005C41E5" w:rsidP="006D5A4E">
          <w:pPr>
            <w:pStyle w:val="Footer"/>
            <w:tabs>
              <w:tab w:val="clear" w:pos="4536"/>
              <w:tab w:val="clear" w:pos="9072"/>
            </w:tabs>
            <w:rPr>
              <w:rFonts w:ascii="Arial" w:hAnsi="Arial" w:cs="Arial"/>
              <w:sz w:val="14"/>
              <w:szCs w:val="14"/>
              <w:lang w:val="de-DE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5C2E77" wp14:editId="320A625E">
                    <wp:simplePos x="0" y="0"/>
                    <wp:positionH relativeFrom="leftMargin">
                      <wp:posOffset>215900</wp:posOffset>
                    </wp:positionH>
                    <wp:positionV relativeFrom="page">
                      <wp:posOffset>252095</wp:posOffset>
                    </wp:positionV>
                    <wp:extent cx="2743200" cy="549275"/>
                    <wp:effectExtent l="0" t="0" r="0" b="9525"/>
                    <wp:wrapNone/>
                    <wp:docPr id="9" name="Textfeld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3200" cy="549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4B6942" w14:textId="77777777" w:rsidR="005C41E5" w:rsidRDefault="005C41E5" w:rsidP="00D57023">
                                <w:pPr>
                                  <w:pStyle w:val="Footer"/>
                                  <w:tabs>
                                    <w:tab w:val="clear" w:pos="4536"/>
                                    <w:tab w:val="clear" w:pos="9072"/>
                                    <w:tab w:val="left" w:pos="0"/>
                                  </w:tabs>
                                  <w:spacing w:after="60"/>
                                  <w:rPr>
                                    <w:rFonts w:ascii="Arial" w:hAnsi="Arial" w:cs="Arial"/>
                                    <w:b/>
                                    <w:sz w:val="14"/>
                                    <w:szCs w:val="14"/>
                                    <w:lang w:val="de-DE"/>
                                  </w:rPr>
                                </w:pPr>
                                <w:r w:rsidRPr="000B30B7">
                                  <w:rPr>
                                    <w:rFonts w:ascii="Arial" w:hAnsi="Arial" w:cs="Arial"/>
                                    <w:b/>
                                    <w:sz w:val="14"/>
                                    <w:szCs w:val="14"/>
                                    <w:lang w:val="de-DE"/>
                                  </w:rPr>
                                  <w:t>Berliner Sparkasse – Niederlassung der Landesbank Berlin AG</w:t>
                                </w:r>
                              </w:p>
                              <w:p w14:paraId="0B1EBA82" w14:textId="3646CE40" w:rsidR="005C41E5" w:rsidRPr="00D57023" w:rsidRDefault="005C41E5" w:rsidP="00D43334">
                                <w:pPr>
                                  <w:pStyle w:val="Footer"/>
                                  <w:tabs>
                                    <w:tab w:val="clear" w:pos="4536"/>
                                    <w:tab w:val="clear" w:pos="9072"/>
                                    <w:tab w:val="left" w:pos="0"/>
                                  </w:tabs>
                                  <w:rPr>
                                    <w:rFonts w:ascii="Arial" w:hAnsi="Arial" w:cs="Arial"/>
                                    <w:b/>
                                    <w:sz w:val="14"/>
                                    <w:szCs w:val="14"/>
                                    <w:lang w:val="de-DE"/>
                                  </w:rPr>
                                </w:pPr>
                                <w:r w:rsidRPr="000B30B7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  <w:t>BLZ:</w:t>
                                </w:r>
                                <w:r w:rsidRPr="000B30B7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  <w:tab/>
                                  <w:t xml:space="preserve">100 500 00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  <w:t>/</w:t>
                                </w:r>
                                <w:r w:rsidRPr="000B30B7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  <w:t xml:space="preserve"> Kto. 195 323 1140</w:t>
                                </w:r>
                              </w:p>
                              <w:p w14:paraId="34E5C8F2" w14:textId="08043977" w:rsidR="005C41E5" w:rsidRPr="000B30B7" w:rsidRDefault="005C41E5" w:rsidP="00160DAD">
                                <w:pPr>
                                  <w:pStyle w:val="Footer"/>
                                  <w:tabs>
                                    <w:tab w:val="clear" w:pos="4536"/>
                                    <w:tab w:val="clear" w:pos="9072"/>
                                    <w:tab w:val="left" w:pos="0"/>
                                  </w:tabs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</w:pPr>
                                <w:r w:rsidRPr="000B30B7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  <w:t>IBAN:</w:t>
                                </w:r>
                                <w:r w:rsidRPr="000B30B7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  <w:tab/>
                                  <w:t>DE38 1005 0000 1953 2311 40</w:t>
                                </w:r>
                              </w:p>
                              <w:p w14:paraId="6E5ABCD6" w14:textId="6E76132E" w:rsidR="005C41E5" w:rsidRPr="000B30B7" w:rsidRDefault="005C41E5" w:rsidP="00160DAD">
                                <w:pPr>
                                  <w:pStyle w:val="Footer"/>
                                  <w:tabs>
                                    <w:tab w:val="clear" w:pos="4536"/>
                                    <w:tab w:val="clear" w:pos="9072"/>
                                    <w:tab w:val="left" w:pos="0"/>
                                  </w:tabs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</w:pPr>
                                <w:r w:rsidRPr="000B30B7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  <w:t>BIC:</w:t>
                                </w:r>
                                <w:r w:rsidRPr="000B30B7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  <w:lang w:val="de-DE"/>
                                  </w:rPr>
                                  <w:tab/>
                                  <w:t>BELADEBE</w:t>
                                </w:r>
                              </w:p>
                              <w:p w14:paraId="7B3AD196" w14:textId="2D597F01" w:rsidR="005C41E5" w:rsidRPr="000B30B7" w:rsidRDefault="005C41E5" w:rsidP="00160DAD">
                                <w:pPr>
                                  <w:tabs>
                                    <w:tab w:val="left" w:pos="0"/>
                                  </w:tabs>
                                  <w:rPr>
                                    <w:rFonts w:ascii="Arial" w:hAnsi="Arial"/>
                                    <w:color w:val="000000" w:themeColor="text1"/>
                                    <w:sz w:val="14"/>
                                    <w:lang w:val="de-DE"/>
                                  </w:rPr>
                                </w:pPr>
                                <w:r w:rsidRPr="000B30B7">
                                  <w:rPr>
                                    <w:rFonts w:ascii="Arial" w:hAnsi="Arial"/>
                                    <w:color w:val="000000" w:themeColor="text1"/>
                                    <w:sz w:val="14"/>
                                    <w:lang w:val="de-DE"/>
                                  </w:rPr>
                                  <w:t>VAT:</w:t>
                                </w:r>
                                <w:r w:rsidRPr="000B30B7">
                                  <w:rPr>
                                    <w:rFonts w:ascii="Arial" w:hAnsi="Arial"/>
                                    <w:color w:val="000000" w:themeColor="text1"/>
                                    <w:sz w:val="14"/>
                                    <w:lang w:val="de-DE"/>
                                  </w:rPr>
                                  <w:tab/>
                                  <w:t>DE811261930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5C2E77" id="Textfeld 9" o:spid="_x0000_s1031" type="#_x0000_t202" style="position:absolute;margin-left:17pt;margin-top:19.85pt;width:3in;height: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" filled="f" stroked="f">
                    <v:textbox style="mso-fit-shape-to-text:t" inset=".êmm,0,0,0">
                      <w:txbxContent>
                        <w:p w14:paraId="784B6942" w14:textId="77777777" w:rsidR="005C41E5" w:rsidRDefault="005C41E5" w:rsidP="00D57023">
                          <w:pPr>
                            <w:pStyle w:val="Footer"/>
                            <w:tabs>
                              <w:tab w:val="clear" w:pos="4536"/>
                              <w:tab w:val="clear" w:pos="9072"/>
                              <w:tab w:val="left" w:pos="0"/>
                            </w:tabs>
                            <w:spacing w:after="60"/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  <w:lang w:val="de-DE"/>
                            </w:rPr>
                            <w:t>Berliner Sparkasse – Niederlassung der Landesbank Berlin AG</w:t>
                          </w:r>
                        </w:p>
                        <w:p w14:paraId="0B1EBA82" w14:textId="3646CE40" w:rsidR="005C41E5" w:rsidRPr="00D57023" w:rsidRDefault="005C41E5" w:rsidP="00D43334">
                          <w:pPr>
                            <w:pStyle w:val="Footer"/>
                            <w:tabs>
                              <w:tab w:val="clear" w:pos="4536"/>
                              <w:tab w:val="clear" w:pos="9072"/>
                              <w:tab w:val="left" w:pos="0"/>
                            </w:tabs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>BLZ:</w:t>
                          </w: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ab/>
                            <w:t xml:space="preserve">100 500 00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>/</w:t>
                          </w: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 xml:space="preserve"> Kto. 195 323 1140</w:t>
                          </w:r>
                        </w:p>
                        <w:p w14:paraId="34E5C8F2" w14:textId="08043977" w:rsidR="005C41E5" w:rsidRPr="000B30B7" w:rsidRDefault="005C41E5" w:rsidP="00160DAD">
                          <w:pPr>
                            <w:pStyle w:val="Footer"/>
                            <w:tabs>
                              <w:tab w:val="clear" w:pos="4536"/>
                              <w:tab w:val="clear" w:pos="9072"/>
                              <w:tab w:val="left" w:pos="0"/>
                            </w:tabs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>IBAN:</w:t>
                          </w: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ab/>
                            <w:t>DE38 1005 0000 1953 2311 40</w:t>
                          </w:r>
                        </w:p>
                        <w:p w14:paraId="6E5ABCD6" w14:textId="6E76132E" w:rsidR="005C41E5" w:rsidRPr="000B30B7" w:rsidRDefault="005C41E5" w:rsidP="00160DAD">
                          <w:pPr>
                            <w:pStyle w:val="Footer"/>
                            <w:tabs>
                              <w:tab w:val="clear" w:pos="4536"/>
                              <w:tab w:val="clear" w:pos="9072"/>
                              <w:tab w:val="left" w:pos="0"/>
                            </w:tabs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>BIC:</w:t>
                          </w:r>
                          <w:r w:rsidRPr="000B30B7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  <w:lang w:val="de-DE"/>
                            </w:rPr>
                            <w:tab/>
                            <w:t>BELADEBE</w:t>
                          </w:r>
                        </w:p>
                        <w:p w14:paraId="7B3AD196" w14:textId="2D597F01" w:rsidR="005C41E5" w:rsidRPr="000B30B7" w:rsidRDefault="005C41E5" w:rsidP="00160DAD">
                          <w:pPr>
                            <w:tabs>
                              <w:tab w:val="left" w:pos="0"/>
                            </w:tabs>
                            <w:rPr>
                              <w:rFonts w:ascii="Arial" w:hAnsi="Arial"/>
                              <w:color w:val="000000" w:themeColor="text1"/>
                              <w:sz w:val="14"/>
                              <w:lang w:val="de-DE"/>
                            </w:rPr>
                          </w:pPr>
                          <w:r w:rsidRPr="000B30B7">
                            <w:rPr>
                              <w:rFonts w:ascii="Arial" w:hAnsi="Arial"/>
                              <w:color w:val="000000" w:themeColor="text1"/>
                              <w:sz w:val="14"/>
                              <w:lang w:val="de-DE"/>
                            </w:rPr>
                            <w:t>VAT:</w:t>
                          </w:r>
                          <w:r w:rsidRPr="000B30B7">
                            <w:rPr>
                              <w:rFonts w:ascii="Arial" w:hAnsi="Arial"/>
                              <w:color w:val="000000" w:themeColor="text1"/>
                              <w:sz w:val="14"/>
                              <w:lang w:val="de-DE"/>
                            </w:rPr>
                            <w:tab/>
                            <w:t>DE811261930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  <w:sz w:val="14"/>
              <w:szCs w:val="14"/>
              <w:lang w:val="de-DE"/>
            </w:rPr>
            <w:br/>
          </w:r>
        </w:p>
      </w:tc>
      <w:tc>
        <w:tcPr>
          <w:tcW w:w="2268" w:type="dxa"/>
          <w:vAlign w:val="center"/>
        </w:tcPr>
        <w:p w14:paraId="48799A3A" w14:textId="7B6DE293" w:rsidR="005C41E5" w:rsidRPr="007D0613" w:rsidRDefault="005C41E5" w:rsidP="006D5A4E">
          <w:pPr>
            <w:jc w:val="right"/>
            <w:rPr>
              <w:lang w:val="de-DE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5408" behindDoc="0" locked="0" layoutInCell="1" allowOverlap="1" wp14:anchorId="0914912C" wp14:editId="400FC1CD">
                <wp:simplePos x="0" y="0"/>
                <wp:positionH relativeFrom="rightMargin">
                  <wp:posOffset>-360045</wp:posOffset>
                </wp:positionH>
                <wp:positionV relativeFrom="bottomMargin">
                  <wp:posOffset>215900</wp:posOffset>
                </wp:positionV>
                <wp:extent cx="540000" cy="540000"/>
                <wp:effectExtent l="0" t="0" r="0" b="0"/>
                <wp:wrapNone/>
                <wp:docPr id="26" name="Bild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ertifikat_889177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19ECD732" w14:textId="77777777" w:rsidR="005C41E5" w:rsidRPr="007D0613" w:rsidRDefault="005C41E5">
    <w:pPr>
      <w:pStyle w:val="Footer"/>
      <w:tabs>
        <w:tab w:val="clear" w:pos="4536"/>
        <w:tab w:val="left" w:pos="3544"/>
        <w:tab w:val="left" w:pos="7797"/>
        <w:tab w:val="left" w:pos="8080"/>
      </w:tabs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8F5F8" w14:textId="77777777" w:rsidR="00220619" w:rsidRDefault="00220619">
      <w:r>
        <w:separator/>
      </w:r>
    </w:p>
  </w:footnote>
  <w:footnote w:type="continuationSeparator" w:id="0">
    <w:p w14:paraId="63133377" w14:textId="77777777" w:rsidR="00220619" w:rsidRDefault="00220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1CE4D" w14:textId="2E99D717" w:rsidR="005C41E5" w:rsidRDefault="005C41E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7456" behindDoc="1" locked="0" layoutInCell="1" allowOverlap="0" wp14:anchorId="5EDD5F53" wp14:editId="6393B943">
          <wp:simplePos x="0" y="0"/>
          <wp:positionH relativeFrom="leftMargin">
            <wp:posOffset>0</wp:posOffset>
          </wp:positionH>
          <wp:positionV relativeFrom="topMargin">
            <wp:posOffset>0</wp:posOffset>
          </wp:positionV>
          <wp:extent cx="7560000" cy="10690694"/>
          <wp:effectExtent l="0" t="0" r="9525" b="3175"/>
          <wp:wrapNone/>
          <wp:docPr id="22" name="Bild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06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FE5C" w14:textId="25349950" w:rsidR="005C41E5" w:rsidRDefault="005C41E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9504" behindDoc="1" locked="0" layoutInCell="1" allowOverlap="0" wp14:anchorId="6DEA5053" wp14:editId="65D4C43B">
          <wp:simplePos x="0" y="0"/>
          <wp:positionH relativeFrom="leftMargin">
            <wp:posOffset>0</wp:posOffset>
          </wp:positionH>
          <wp:positionV relativeFrom="topMargin">
            <wp:posOffset>0</wp:posOffset>
          </wp:positionV>
          <wp:extent cx="7559999" cy="10690692"/>
          <wp:effectExtent l="0" t="0" r="9525" b="3175"/>
          <wp:wrapNone/>
          <wp:docPr id="23" name="Bild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906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865E3" w14:textId="5571CF21" w:rsidR="005C41E5" w:rsidRDefault="005C41E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0" wp14:anchorId="38B7358A" wp14:editId="298D5BE4">
          <wp:simplePos x="0" y="0"/>
          <wp:positionH relativeFrom="leftMargin">
            <wp:posOffset>0</wp:posOffset>
          </wp:positionH>
          <wp:positionV relativeFrom="topMargin">
            <wp:posOffset>0</wp:posOffset>
          </wp:positionV>
          <wp:extent cx="7560000" cy="10690694"/>
          <wp:effectExtent l="0" t="0" r="9525" b="3175"/>
          <wp:wrapNone/>
          <wp:docPr id="25" name="Bild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06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82083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A283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0F0A4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DD0E6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F5856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B342E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A862C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F88A0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8E694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7B6B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A38C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stylePaneFormatFilter w:val="012F" w:allStyles="1" w:customStyles="1" w:latentStyles="1" w:stylesInUse="1" w:headingStyles="1" w:numberingStyles="0" w:tableStyles="0" w:directFormattingOnRuns="1" w:directFormattingOnParagraphs="0" w:directFormattingOnNumbering="0" w:directFormattingOnTables="0" w:clearFormatting="0" w:top3HeadingStyles="0" w:visibleStyles="0" w:alternateStyleNames="0"/>
  <w:defaultTabStop w:val="425"/>
  <w:autoHyphenation/>
  <w:hyphenationZone w:val="425"/>
  <w:doNotHyphenateCaps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PSpeechSession$" w:val="FALSE"/>
    <w:docVar w:name="IPSpeechSessionSaved$" w:val="FALSE"/>
  </w:docVars>
  <w:rsids>
    <w:rsidRoot w:val="00C8084D"/>
    <w:rsid w:val="00006C5B"/>
    <w:rsid w:val="000111EA"/>
    <w:rsid w:val="0004514D"/>
    <w:rsid w:val="00060851"/>
    <w:rsid w:val="0009749A"/>
    <w:rsid w:val="000B30B7"/>
    <w:rsid w:val="000D42CF"/>
    <w:rsid w:val="000D5027"/>
    <w:rsid w:val="000D567E"/>
    <w:rsid w:val="000E2B2F"/>
    <w:rsid w:val="0010190F"/>
    <w:rsid w:val="0014410E"/>
    <w:rsid w:val="00147437"/>
    <w:rsid w:val="00160DAD"/>
    <w:rsid w:val="0016272A"/>
    <w:rsid w:val="00162F9C"/>
    <w:rsid w:val="0017268A"/>
    <w:rsid w:val="001B2086"/>
    <w:rsid w:val="001B38F5"/>
    <w:rsid w:val="001B60E2"/>
    <w:rsid w:val="001D11FC"/>
    <w:rsid w:val="001E2C82"/>
    <w:rsid w:val="001F085C"/>
    <w:rsid w:val="001F5229"/>
    <w:rsid w:val="002170BA"/>
    <w:rsid w:val="002171A7"/>
    <w:rsid w:val="00220619"/>
    <w:rsid w:val="00225E0C"/>
    <w:rsid w:val="00237589"/>
    <w:rsid w:val="00242864"/>
    <w:rsid w:val="00245CEA"/>
    <w:rsid w:val="00250AA2"/>
    <w:rsid w:val="00252DDA"/>
    <w:rsid w:val="00260A28"/>
    <w:rsid w:val="002646B1"/>
    <w:rsid w:val="00264FE2"/>
    <w:rsid w:val="00290195"/>
    <w:rsid w:val="0029696B"/>
    <w:rsid w:val="002E6628"/>
    <w:rsid w:val="0031538F"/>
    <w:rsid w:val="003239B3"/>
    <w:rsid w:val="0033070D"/>
    <w:rsid w:val="00347DD1"/>
    <w:rsid w:val="0037486B"/>
    <w:rsid w:val="00380CDB"/>
    <w:rsid w:val="00397D64"/>
    <w:rsid w:val="003A16CF"/>
    <w:rsid w:val="003A1AB9"/>
    <w:rsid w:val="003A6DDF"/>
    <w:rsid w:val="003B71C5"/>
    <w:rsid w:val="003E09F4"/>
    <w:rsid w:val="003E5D6A"/>
    <w:rsid w:val="00402784"/>
    <w:rsid w:val="004252C3"/>
    <w:rsid w:val="0043309A"/>
    <w:rsid w:val="004508E3"/>
    <w:rsid w:val="004608A6"/>
    <w:rsid w:val="00464E0C"/>
    <w:rsid w:val="004A0C6E"/>
    <w:rsid w:val="004A7CEF"/>
    <w:rsid w:val="004B076B"/>
    <w:rsid w:val="004C3FC1"/>
    <w:rsid w:val="004D7454"/>
    <w:rsid w:val="004F1962"/>
    <w:rsid w:val="004F398B"/>
    <w:rsid w:val="004F4925"/>
    <w:rsid w:val="005000A3"/>
    <w:rsid w:val="0050189E"/>
    <w:rsid w:val="00537A9F"/>
    <w:rsid w:val="005436E1"/>
    <w:rsid w:val="00550EE3"/>
    <w:rsid w:val="0055333E"/>
    <w:rsid w:val="0055362F"/>
    <w:rsid w:val="00571E8F"/>
    <w:rsid w:val="00573EC4"/>
    <w:rsid w:val="005800CD"/>
    <w:rsid w:val="00587D01"/>
    <w:rsid w:val="00596C97"/>
    <w:rsid w:val="005A7F98"/>
    <w:rsid w:val="005C41E5"/>
    <w:rsid w:val="005C4A36"/>
    <w:rsid w:val="005E1E28"/>
    <w:rsid w:val="00610DD5"/>
    <w:rsid w:val="006172CD"/>
    <w:rsid w:val="006219DC"/>
    <w:rsid w:val="00621D9B"/>
    <w:rsid w:val="00622C5F"/>
    <w:rsid w:val="006241E7"/>
    <w:rsid w:val="00632A90"/>
    <w:rsid w:val="00650CC6"/>
    <w:rsid w:val="00657EF4"/>
    <w:rsid w:val="006673D3"/>
    <w:rsid w:val="006B3B4E"/>
    <w:rsid w:val="006B4CEC"/>
    <w:rsid w:val="006D5A4E"/>
    <w:rsid w:val="006F1B10"/>
    <w:rsid w:val="006F66AC"/>
    <w:rsid w:val="00703E7A"/>
    <w:rsid w:val="00711031"/>
    <w:rsid w:val="00723A06"/>
    <w:rsid w:val="007423F6"/>
    <w:rsid w:val="00745AEC"/>
    <w:rsid w:val="00756CEB"/>
    <w:rsid w:val="00763C2D"/>
    <w:rsid w:val="0076539B"/>
    <w:rsid w:val="0079357D"/>
    <w:rsid w:val="00795927"/>
    <w:rsid w:val="007D0338"/>
    <w:rsid w:val="007D0613"/>
    <w:rsid w:val="007D0C2F"/>
    <w:rsid w:val="007E0562"/>
    <w:rsid w:val="007F1828"/>
    <w:rsid w:val="0081469D"/>
    <w:rsid w:val="0082170A"/>
    <w:rsid w:val="008641B6"/>
    <w:rsid w:val="008671D5"/>
    <w:rsid w:val="00872B38"/>
    <w:rsid w:val="00875C80"/>
    <w:rsid w:val="008918A6"/>
    <w:rsid w:val="008A50FD"/>
    <w:rsid w:val="008A7CD0"/>
    <w:rsid w:val="008B70D6"/>
    <w:rsid w:val="008D720D"/>
    <w:rsid w:val="008E0329"/>
    <w:rsid w:val="00900096"/>
    <w:rsid w:val="00901643"/>
    <w:rsid w:val="00907A1B"/>
    <w:rsid w:val="00924AE4"/>
    <w:rsid w:val="009270FC"/>
    <w:rsid w:val="00934AAC"/>
    <w:rsid w:val="009465EC"/>
    <w:rsid w:val="00981FAC"/>
    <w:rsid w:val="009A05F9"/>
    <w:rsid w:val="009B70E1"/>
    <w:rsid w:val="009C58FC"/>
    <w:rsid w:val="009F1030"/>
    <w:rsid w:val="00A03437"/>
    <w:rsid w:val="00A22960"/>
    <w:rsid w:val="00A33E0C"/>
    <w:rsid w:val="00A47F4A"/>
    <w:rsid w:val="00A5150A"/>
    <w:rsid w:val="00A71AAC"/>
    <w:rsid w:val="00A73F54"/>
    <w:rsid w:val="00A95807"/>
    <w:rsid w:val="00AA665E"/>
    <w:rsid w:val="00AB756F"/>
    <w:rsid w:val="00AC0E94"/>
    <w:rsid w:val="00AD7A9B"/>
    <w:rsid w:val="00AF3B9B"/>
    <w:rsid w:val="00B03F0A"/>
    <w:rsid w:val="00B13555"/>
    <w:rsid w:val="00B5467C"/>
    <w:rsid w:val="00B547FA"/>
    <w:rsid w:val="00B55338"/>
    <w:rsid w:val="00B61C08"/>
    <w:rsid w:val="00B770D2"/>
    <w:rsid w:val="00B84F52"/>
    <w:rsid w:val="00B85A27"/>
    <w:rsid w:val="00B95105"/>
    <w:rsid w:val="00BB7E13"/>
    <w:rsid w:val="00BC16AF"/>
    <w:rsid w:val="00BC7A30"/>
    <w:rsid w:val="00BD19F0"/>
    <w:rsid w:val="00BD5DF2"/>
    <w:rsid w:val="00BE4796"/>
    <w:rsid w:val="00BE780E"/>
    <w:rsid w:val="00C17971"/>
    <w:rsid w:val="00C404B5"/>
    <w:rsid w:val="00C539A9"/>
    <w:rsid w:val="00C65138"/>
    <w:rsid w:val="00C75A8C"/>
    <w:rsid w:val="00C8084D"/>
    <w:rsid w:val="00C8774B"/>
    <w:rsid w:val="00C902CF"/>
    <w:rsid w:val="00C9404F"/>
    <w:rsid w:val="00CC5071"/>
    <w:rsid w:val="00CD1F90"/>
    <w:rsid w:val="00CE0934"/>
    <w:rsid w:val="00CF25DF"/>
    <w:rsid w:val="00D22410"/>
    <w:rsid w:val="00D25D3F"/>
    <w:rsid w:val="00D27649"/>
    <w:rsid w:val="00D40E0A"/>
    <w:rsid w:val="00D43334"/>
    <w:rsid w:val="00D53096"/>
    <w:rsid w:val="00D53F3F"/>
    <w:rsid w:val="00D57023"/>
    <w:rsid w:val="00D769C6"/>
    <w:rsid w:val="00D909C4"/>
    <w:rsid w:val="00D926F4"/>
    <w:rsid w:val="00D92F02"/>
    <w:rsid w:val="00DB2145"/>
    <w:rsid w:val="00DB3D2B"/>
    <w:rsid w:val="00DE4BF5"/>
    <w:rsid w:val="00DF06D4"/>
    <w:rsid w:val="00DF132D"/>
    <w:rsid w:val="00E22F41"/>
    <w:rsid w:val="00E421DF"/>
    <w:rsid w:val="00E445DF"/>
    <w:rsid w:val="00E4692B"/>
    <w:rsid w:val="00E848A0"/>
    <w:rsid w:val="00E977B2"/>
    <w:rsid w:val="00F13B29"/>
    <w:rsid w:val="00F27CF1"/>
    <w:rsid w:val="00F3654B"/>
    <w:rsid w:val="00F51412"/>
    <w:rsid w:val="00F72BEA"/>
    <w:rsid w:val="00F734C4"/>
    <w:rsid w:val="00F74A88"/>
    <w:rsid w:val="00F8748B"/>
    <w:rsid w:val="00F87F2B"/>
    <w:rsid w:val="00FC089A"/>
    <w:rsid w:val="00FC0F33"/>
    <w:rsid w:val="00FC1F63"/>
    <w:rsid w:val="00FD425F"/>
    <w:rsid w:val="00FE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D1EE58"/>
  <w14:defaultImageDpi w14:val="0"/>
  <w15:docId w15:val="{3E53BD7B-8C2F-2F41-B846-881BA579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lang w:val="en-US" w:eastAsia="x-none"/>
    </w:rPr>
  </w:style>
  <w:style w:type="character" w:customStyle="1" w:styleId="Fu">
    <w:name w:val="Fu"/>
    <w:uiPriority w:val="99"/>
    <w:rPr>
      <w:sz w:val="24"/>
      <w:lang w:val="en-US" w:eastAsia="x-none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lang w:val="en-US" w:eastAsia="x-none"/>
    </w:rPr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C9404F"/>
    <w:rPr>
      <w:rFonts w:cs="Times New Roman"/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  <w:lang w:val="en-US" w:eastAsia="x-none"/>
    </w:rPr>
  </w:style>
  <w:style w:type="paragraph" w:customStyle="1" w:styleId="EinfAbs">
    <w:name w:val="[Einf. Abs.]"/>
    <w:basedOn w:val="Normal"/>
    <w:uiPriority w:val="99"/>
    <w:rsid w:val="003239B3"/>
    <w:pPr>
      <w:autoSpaceDE w:val="0"/>
      <w:autoSpaceDN w:val="0"/>
      <w:adjustRightInd w:val="0"/>
      <w:spacing w:line="288" w:lineRule="auto"/>
      <w:textAlignment w:val="center"/>
    </w:pPr>
    <w:rPr>
      <w:rFonts w:ascii="Times-Roman" w:eastAsiaTheme="minorEastAsia" w:hAnsi="Times-Roman" w:cs="Times-Roman"/>
      <w:color w:val="000000"/>
      <w:lang w:val="de-DE"/>
    </w:rPr>
  </w:style>
  <w:style w:type="paragraph" w:customStyle="1" w:styleId="KeinAbsatzformat">
    <w:name w:val="[Kein Absatzformat]"/>
    <w:rsid w:val="003239B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Theme="minorEastAsia" w:hAnsi="Times-Roman" w:cs="Times-Roman"/>
      <w:color w:val="000000"/>
      <w:sz w:val="24"/>
      <w:szCs w:val="24"/>
    </w:rPr>
  </w:style>
  <w:style w:type="paragraph" w:customStyle="1" w:styleId="Flie">
    <w:name w:val="Fließ"/>
    <w:basedOn w:val="KeinAbsatzformat"/>
    <w:uiPriority w:val="99"/>
    <w:rsid w:val="003239B3"/>
    <w:rPr>
      <w:rFonts w:ascii="Cambria" w:hAnsi="Cambria" w:cs="Cambria"/>
      <w:sz w:val="18"/>
      <w:szCs w:val="18"/>
    </w:rPr>
  </w:style>
  <w:style w:type="character" w:styleId="FollowedHyperlink">
    <w:name w:val="FollowedHyperlink"/>
    <w:basedOn w:val="DefaultParagraphFont"/>
    <w:rsid w:val="008641B6"/>
    <w:rPr>
      <w:color w:val="800080" w:themeColor="followedHyperlink"/>
      <w:u w:val="single"/>
    </w:rPr>
  </w:style>
  <w:style w:type="paragraph" w:customStyle="1" w:styleId="Normal1">
    <w:name w:val="Normal1"/>
    <w:rsid w:val="005E1E28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76539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6539B"/>
    <w:rPr>
      <w:lang w:val="en-US"/>
    </w:rPr>
  </w:style>
  <w:style w:type="character" w:styleId="FootnoteReference">
    <w:name w:val="footnote reference"/>
    <w:basedOn w:val="DefaultParagraphFont"/>
    <w:semiHidden/>
    <w:unhideWhenUsed/>
    <w:rsid w:val="007653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3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early/2018/06/10/34395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T:\Family%20Audit\Projektabwicklung\Vorlagen\Briefk&#246;pfe\dots\kb_allgemeinneu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7AC38-A24E-0940-87A2-076970AD4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T:\Family Audit\Projektabwicklung\Vorlagen\Briefköpfe\dots\kb_allgemeinneu.dot</Template>
  <TotalTime>50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MAX-DELBRÜCK-CENTRUM</vt:lpstr>
      <vt:lpstr>MAX-DELBRÜCK-CENTRUM</vt:lpstr>
    </vt:vector>
  </TitlesOfParts>
  <Company>Max Delbrück Centrum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MAX-DELBRÜCK-CENTRUM</dc:title>
  <dc:creator>Glaßer, Vera</dc:creator>
  <cp:lastModifiedBy>Stephan Preibisch</cp:lastModifiedBy>
  <cp:revision>17</cp:revision>
  <cp:lastPrinted>2018-06-16T08:02:00Z</cp:lastPrinted>
  <dcterms:created xsi:type="dcterms:W3CDTF">2018-06-15T13:35:00Z</dcterms:created>
  <dcterms:modified xsi:type="dcterms:W3CDTF">2018-06-18T04:28:00Z</dcterms:modified>
</cp:coreProperties>
</file>